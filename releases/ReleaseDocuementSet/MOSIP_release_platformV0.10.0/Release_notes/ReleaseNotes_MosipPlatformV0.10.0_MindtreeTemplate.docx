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45B3C" w14:textId="53116047" w:rsidR="00775266" w:rsidRDefault="00775266" w:rsidP="00775266">
      <w:pPr>
        <w:rPr>
          <w:rFonts w:asciiTheme="majorHAnsi" w:hAnsiTheme="majorHAnsi" w:cstheme="majorHAnsi"/>
          <w:color w:val="1F4E79" w:themeColor="accent1" w:themeShade="80"/>
          <w:sz w:val="48"/>
          <w:szCs w:val="48"/>
        </w:rPr>
      </w:pPr>
      <w:r>
        <w:rPr>
          <w:rFonts w:asciiTheme="majorHAnsi" w:hAnsiTheme="majorHAnsi" w:cstheme="majorHAnsi"/>
          <w:color w:val="1F4E79" w:themeColor="accent1" w:themeShade="80"/>
          <w:sz w:val="48"/>
          <w:szCs w:val="48"/>
        </w:rPr>
        <w:t>MOSIP Platform V 0.10.0</w:t>
      </w:r>
    </w:p>
    <w:p w14:paraId="7AB8AE72" w14:textId="77777777" w:rsidR="00775266" w:rsidRPr="00775266" w:rsidRDefault="00775266" w:rsidP="00775266">
      <w:pPr>
        <w:rPr>
          <w:sz w:val="32"/>
          <w:szCs w:val="32"/>
          <w:u w:val="single"/>
        </w:rPr>
      </w:pPr>
    </w:p>
    <w:p w14:paraId="0658D28F" w14:textId="48D050CD" w:rsidR="00DE52AA" w:rsidRPr="00775266" w:rsidRDefault="00DE52AA" w:rsidP="00775266">
      <w:pPr>
        <w:rPr>
          <w:sz w:val="32"/>
          <w:szCs w:val="32"/>
          <w:u w:val="single"/>
        </w:rPr>
      </w:pPr>
      <w:r w:rsidRPr="00775266">
        <w:rPr>
          <w:sz w:val="32"/>
          <w:szCs w:val="32"/>
          <w:u w:val="single"/>
        </w:rPr>
        <w:t>Kernel module</w:t>
      </w:r>
    </w:p>
    <w:p w14:paraId="18927AB7" w14:textId="77777777" w:rsidR="00DE52AA" w:rsidRDefault="00DE52AA" w:rsidP="00DE52AA">
      <w:r>
        <w:rPr>
          <w:noProof/>
        </w:rPr>
        <w:drawing>
          <wp:inline distT="0" distB="0" distL="0" distR="0" wp14:anchorId="06A5E536" wp14:editId="25570ADB">
            <wp:extent cx="292100" cy="29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p w14:paraId="467A6BE3" w14:textId="77777777" w:rsidR="00DE52AA" w:rsidRDefault="00DE52AA" w:rsidP="009A56DC">
      <w:pPr>
        <w:pStyle w:val="ListParagraph"/>
        <w:numPr>
          <w:ilvl w:val="0"/>
          <w:numId w:val="7"/>
        </w:numPr>
        <w:spacing w:before="0" w:after="160" w:line="259" w:lineRule="auto"/>
      </w:pPr>
      <w:r>
        <w:t>-NA-</w:t>
      </w:r>
    </w:p>
    <w:p w14:paraId="6189C026" w14:textId="77777777" w:rsidR="00DE52AA" w:rsidRDefault="00DE52AA" w:rsidP="00DE52AA"/>
    <w:p w14:paraId="7C9D6617" w14:textId="77777777" w:rsidR="00DE52AA" w:rsidRDefault="00DE52AA" w:rsidP="00DE52AA">
      <w:r>
        <w:rPr>
          <w:noProof/>
        </w:rPr>
        <w:drawing>
          <wp:inline distT="0" distB="0" distL="0" distR="0" wp14:anchorId="17483CEB" wp14:editId="1D0B0B85">
            <wp:extent cx="203200" cy="203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p w14:paraId="3D627CF6" w14:textId="77777777" w:rsidR="00DE52AA" w:rsidRDefault="00DE52AA" w:rsidP="009A56DC">
      <w:pPr>
        <w:pStyle w:val="ListParagraph"/>
        <w:numPr>
          <w:ilvl w:val="0"/>
          <w:numId w:val="7"/>
        </w:numPr>
        <w:spacing w:before="0" w:after="160" w:line="259" w:lineRule="auto"/>
      </w:pPr>
      <w:r>
        <w:t>-NA-</w:t>
      </w:r>
    </w:p>
    <w:p w14:paraId="0660C5E8" w14:textId="77777777" w:rsidR="00DE52AA" w:rsidRPr="008C2B2D" w:rsidRDefault="00DE52AA" w:rsidP="00DE52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Pre-Registration module</w:t>
      </w:r>
    </w:p>
    <w:p w14:paraId="49951545" w14:textId="77777777" w:rsidR="00DE52AA" w:rsidRDefault="00DE52AA" w:rsidP="00DE52AA">
      <w:r>
        <w:rPr>
          <w:noProof/>
        </w:rPr>
        <w:drawing>
          <wp:inline distT="0" distB="0" distL="0" distR="0" wp14:anchorId="7754A003" wp14:editId="048B81FD">
            <wp:extent cx="292100" cy="29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p w14:paraId="775DD68C" w14:textId="77777777" w:rsidR="00DE52AA" w:rsidRDefault="00DE52AA" w:rsidP="009A56DC">
      <w:pPr>
        <w:pStyle w:val="ListParagraph"/>
        <w:numPr>
          <w:ilvl w:val="0"/>
          <w:numId w:val="7"/>
        </w:numPr>
        <w:spacing w:before="0" w:after="160" w:line="259" w:lineRule="auto"/>
      </w:pPr>
      <w:r>
        <w:t>NA</w:t>
      </w:r>
    </w:p>
    <w:p w14:paraId="65FCBAEF" w14:textId="77777777" w:rsidR="00DE52AA" w:rsidRDefault="00DE52AA" w:rsidP="00DE52AA">
      <w:r>
        <w:rPr>
          <w:noProof/>
        </w:rPr>
        <w:drawing>
          <wp:inline distT="0" distB="0" distL="0" distR="0" wp14:anchorId="770673CA" wp14:editId="32BE97FB">
            <wp:extent cx="20955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7095"/>
        <w:gridCol w:w="1171"/>
      </w:tblGrid>
      <w:tr w:rsidR="00DE52AA" w:rsidRPr="009157BB" w14:paraId="61D1DCFC" w14:textId="77777777" w:rsidTr="00C27233">
        <w:trPr>
          <w:trHeight w:val="290"/>
        </w:trPr>
        <w:tc>
          <w:tcPr>
            <w:tcW w:w="580" w:type="pct"/>
            <w:shd w:val="clear" w:color="000000" w:fill="9BC2E6"/>
            <w:noWrap/>
            <w:vAlign w:val="bottom"/>
            <w:hideMark/>
          </w:tcPr>
          <w:p w14:paraId="2B9C4941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7BB">
              <w:rPr>
                <w:rFonts w:ascii="Calibri" w:eastAsia="Times New Roman" w:hAnsi="Calibri" w:cs="Calibri"/>
                <w:b/>
                <w:bCs/>
                <w:color w:val="000000"/>
              </w:rPr>
              <w:t>Issue key</w:t>
            </w:r>
          </w:p>
        </w:tc>
        <w:tc>
          <w:tcPr>
            <w:tcW w:w="3794" w:type="pct"/>
            <w:shd w:val="clear" w:color="000000" w:fill="9BC2E6"/>
            <w:noWrap/>
            <w:vAlign w:val="bottom"/>
            <w:hideMark/>
          </w:tcPr>
          <w:p w14:paraId="25B301B4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7BB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626" w:type="pct"/>
            <w:shd w:val="clear" w:color="000000" w:fill="9BC2E6"/>
            <w:noWrap/>
            <w:vAlign w:val="bottom"/>
            <w:hideMark/>
          </w:tcPr>
          <w:p w14:paraId="5F552DFB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7BB">
              <w:rPr>
                <w:rFonts w:ascii="Calibri" w:eastAsia="Times New Roman" w:hAnsi="Calibri" w:cs="Calibri"/>
                <w:b/>
                <w:bCs/>
                <w:color w:val="000000"/>
              </w:rPr>
              <w:t>Issue Type</w:t>
            </w:r>
          </w:p>
        </w:tc>
      </w:tr>
      <w:tr w:rsidR="00DE52AA" w:rsidRPr="009157BB" w14:paraId="75C3186E" w14:textId="77777777" w:rsidTr="00C27233">
        <w:trPr>
          <w:trHeight w:val="290"/>
        </w:trPr>
        <w:tc>
          <w:tcPr>
            <w:tcW w:w="580" w:type="pct"/>
            <w:shd w:val="clear" w:color="auto" w:fill="auto"/>
            <w:noWrap/>
            <w:vAlign w:val="bottom"/>
            <w:hideMark/>
          </w:tcPr>
          <w:p w14:paraId="4B17917A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157B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MOS-28308</w:t>
            </w:r>
          </w:p>
        </w:tc>
        <w:tc>
          <w:tcPr>
            <w:tcW w:w="3794" w:type="pct"/>
            <w:shd w:val="clear" w:color="auto" w:fill="auto"/>
            <w:noWrap/>
            <w:vAlign w:val="bottom"/>
            <w:hideMark/>
          </w:tcPr>
          <w:p w14:paraId="6234DEAB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157B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Incorrect error message is coming under Demography detail page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14:paraId="214F2ECC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157B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Bug</w:t>
            </w:r>
          </w:p>
        </w:tc>
      </w:tr>
    </w:tbl>
    <w:p w14:paraId="588D295F" w14:textId="77777777" w:rsidR="00DE52AA" w:rsidRDefault="00DE52AA" w:rsidP="00DE52AA">
      <w:pPr>
        <w:rPr>
          <w:sz w:val="32"/>
          <w:szCs w:val="32"/>
        </w:rPr>
      </w:pPr>
    </w:p>
    <w:p w14:paraId="3A7913A1" w14:textId="77777777" w:rsidR="00DE52AA" w:rsidRPr="008C2B2D" w:rsidRDefault="00DE52AA" w:rsidP="00DE52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Registration Client</w:t>
      </w:r>
    </w:p>
    <w:p w14:paraId="51F2D377" w14:textId="77777777" w:rsidR="00DE52AA" w:rsidRDefault="00DE52AA" w:rsidP="00DE52AA">
      <w:r>
        <w:rPr>
          <w:noProof/>
        </w:rPr>
        <w:drawing>
          <wp:inline distT="0" distB="0" distL="0" distR="0" wp14:anchorId="68EE5560" wp14:editId="1A4E256F">
            <wp:extent cx="292100" cy="29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p w14:paraId="6BA75D1C" w14:textId="77777777" w:rsidR="00DE52AA" w:rsidRDefault="00DE52AA" w:rsidP="009A56DC">
      <w:pPr>
        <w:pStyle w:val="ListParagraph"/>
        <w:numPr>
          <w:ilvl w:val="0"/>
          <w:numId w:val="7"/>
        </w:numPr>
        <w:spacing w:before="0" w:after="160" w:line="259" w:lineRule="auto"/>
      </w:pPr>
      <w:r>
        <w:t>NA</w:t>
      </w:r>
    </w:p>
    <w:p w14:paraId="0EABF60F" w14:textId="77777777" w:rsidR="00DE52AA" w:rsidRDefault="00DE52AA" w:rsidP="00DE52AA">
      <w:r>
        <w:rPr>
          <w:noProof/>
        </w:rPr>
        <w:drawing>
          <wp:inline distT="0" distB="0" distL="0" distR="0" wp14:anchorId="42FED9D5" wp14:editId="3A86CC8A">
            <wp:extent cx="1905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7095"/>
        <w:gridCol w:w="1171"/>
      </w:tblGrid>
      <w:tr w:rsidR="00DE52AA" w:rsidRPr="009157BB" w14:paraId="124A2C9E" w14:textId="77777777" w:rsidTr="00C27233">
        <w:trPr>
          <w:trHeight w:val="290"/>
        </w:trPr>
        <w:tc>
          <w:tcPr>
            <w:tcW w:w="580" w:type="pct"/>
            <w:shd w:val="clear" w:color="000000" w:fill="9BC2E6"/>
            <w:noWrap/>
            <w:vAlign w:val="bottom"/>
            <w:hideMark/>
          </w:tcPr>
          <w:p w14:paraId="760B4CBA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7BB">
              <w:rPr>
                <w:rFonts w:ascii="Calibri" w:eastAsia="Times New Roman" w:hAnsi="Calibri" w:cs="Calibri"/>
                <w:b/>
                <w:bCs/>
                <w:color w:val="000000"/>
              </w:rPr>
              <w:t>Issue key</w:t>
            </w:r>
          </w:p>
        </w:tc>
        <w:tc>
          <w:tcPr>
            <w:tcW w:w="3794" w:type="pct"/>
            <w:shd w:val="clear" w:color="000000" w:fill="9BC2E6"/>
            <w:noWrap/>
            <w:vAlign w:val="bottom"/>
            <w:hideMark/>
          </w:tcPr>
          <w:p w14:paraId="2A8B6D03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7BB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626" w:type="pct"/>
            <w:shd w:val="clear" w:color="000000" w:fill="9BC2E6"/>
            <w:noWrap/>
            <w:vAlign w:val="bottom"/>
            <w:hideMark/>
          </w:tcPr>
          <w:p w14:paraId="41E1E63B" w14:textId="77777777" w:rsidR="00DE52AA" w:rsidRPr="009157BB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57BB">
              <w:rPr>
                <w:rFonts w:ascii="Calibri" w:eastAsia="Times New Roman" w:hAnsi="Calibri" w:cs="Calibri"/>
                <w:b/>
                <w:bCs/>
                <w:color w:val="000000"/>
              </w:rPr>
              <w:t>Issue Type</w:t>
            </w:r>
          </w:p>
        </w:tc>
      </w:tr>
      <w:tr w:rsidR="00DE52AA" w:rsidRPr="009157BB" w14:paraId="17B5A5F8" w14:textId="77777777" w:rsidTr="00C27233">
        <w:trPr>
          <w:trHeight w:val="290"/>
        </w:trPr>
        <w:tc>
          <w:tcPr>
            <w:tcW w:w="580" w:type="pct"/>
            <w:shd w:val="clear" w:color="auto" w:fill="auto"/>
            <w:noWrap/>
            <w:vAlign w:val="bottom"/>
            <w:hideMark/>
          </w:tcPr>
          <w:p w14:paraId="429E724E" w14:textId="77777777" w:rsidR="00DE52AA" w:rsidRDefault="00DE52AA" w:rsidP="00C2723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MOS-28118</w:t>
            </w:r>
          </w:p>
        </w:tc>
        <w:tc>
          <w:tcPr>
            <w:tcW w:w="3794" w:type="pct"/>
            <w:shd w:val="clear" w:color="auto" w:fill="auto"/>
            <w:noWrap/>
            <w:vAlign w:val="bottom"/>
            <w:hideMark/>
          </w:tcPr>
          <w:p w14:paraId="5393EA0F" w14:textId="77777777" w:rsidR="00DE52AA" w:rsidRDefault="00DE52AA" w:rsidP="00C2723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File status pop up gets retained after app gets logout</w:t>
            </w:r>
          </w:p>
        </w:tc>
        <w:tc>
          <w:tcPr>
            <w:tcW w:w="626" w:type="pct"/>
            <w:shd w:val="clear" w:color="auto" w:fill="auto"/>
            <w:noWrap/>
            <w:vAlign w:val="bottom"/>
            <w:hideMark/>
          </w:tcPr>
          <w:p w14:paraId="6C87257A" w14:textId="77777777" w:rsidR="00DE52AA" w:rsidRDefault="00DE52AA" w:rsidP="00C2723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Bug</w:t>
            </w:r>
          </w:p>
        </w:tc>
      </w:tr>
    </w:tbl>
    <w:p w14:paraId="2EACDD42" w14:textId="77777777" w:rsidR="00DE52AA" w:rsidRPr="008971CE" w:rsidRDefault="00DE52AA" w:rsidP="00DE52AA">
      <w:pPr>
        <w:rPr>
          <w:sz w:val="32"/>
          <w:szCs w:val="32"/>
        </w:rPr>
      </w:pPr>
    </w:p>
    <w:p w14:paraId="38B0EF5D" w14:textId="77777777" w:rsidR="00DE52AA" w:rsidRPr="008C2B2D" w:rsidRDefault="00DE52AA" w:rsidP="00DE52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Registration Processor</w:t>
      </w:r>
    </w:p>
    <w:p w14:paraId="76DB9A13" w14:textId="77777777" w:rsidR="00DE52AA" w:rsidRDefault="00DE52AA" w:rsidP="00DE52AA">
      <w:r>
        <w:rPr>
          <w:noProof/>
        </w:rPr>
        <w:drawing>
          <wp:inline distT="0" distB="0" distL="0" distR="0" wp14:anchorId="46740D0F" wp14:editId="6D25D91B">
            <wp:extent cx="292100" cy="29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3"/>
        <w:gridCol w:w="7544"/>
        <w:gridCol w:w="903"/>
      </w:tblGrid>
      <w:tr w:rsidR="00DE52AA" w:rsidRPr="00530F13" w14:paraId="0846F2C8" w14:textId="77777777" w:rsidTr="00C27233">
        <w:trPr>
          <w:trHeight w:val="290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B2BC31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0F13">
              <w:rPr>
                <w:rFonts w:ascii="Calibri" w:eastAsia="Times New Roman" w:hAnsi="Calibri" w:cs="Calibri"/>
                <w:b/>
                <w:bCs/>
                <w:color w:val="000000"/>
              </w:rPr>
              <w:t>Issue key</w:t>
            </w:r>
          </w:p>
        </w:tc>
        <w:tc>
          <w:tcPr>
            <w:tcW w:w="401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EA9638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0F13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91A3D4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0F13">
              <w:rPr>
                <w:rFonts w:ascii="Calibri" w:eastAsia="Times New Roman" w:hAnsi="Calibri" w:cs="Calibri"/>
                <w:b/>
                <w:bCs/>
                <w:color w:val="000000"/>
              </w:rPr>
              <w:t>Issue Type</w:t>
            </w:r>
          </w:p>
        </w:tc>
      </w:tr>
      <w:tr w:rsidR="00DE52AA" w:rsidRPr="00530F13" w14:paraId="1198BFED" w14:textId="77777777" w:rsidTr="00C27233">
        <w:trPr>
          <w:trHeight w:val="290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9250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MOS-24108</w:t>
            </w:r>
          </w:p>
        </w:tc>
        <w:tc>
          <w:tcPr>
            <w:tcW w:w="4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CE9F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RS - As Registration Processor, I should be able to receive the UIN/VID and provide a UIN Card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6F25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Story</w:t>
            </w:r>
          </w:p>
        </w:tc>
      </w:tr>
      <w:tr w:rsidR="00DE52AA" w:rsidRPr="00530F13" w14:paraId="013D891F" w14:textId="77777777" w:rsidTr="00C27233">
        <w:trPr>
          <w:trHeight w:val="29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A6A3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MOS-24104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9641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RS - As Registration Processor, I should be able to Receive and Process a Re-Print Request for a UIN/VID from Resident Services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09B1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Story</w:t>
            </w:r>
          </w:p>
        </w:tc>
      </w:tr>
      <w:tr w:rsidR="00DE52AA" w:rsidRPr="00530F13" w14:paraId="5A58353B" w14:textId="77777777" w:rsidTr="00C27233">
        <w:trPr>
          <w:trHeight w:val="29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181E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MOS-28569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1709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 the MOSIP Registration Processor, I should perform demographic deduplication based on a flag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74F9" w14:textId="77777777" w:rsidR="00DE52AA" w:rsidRPr="00530F13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30F1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Story</w:t>
            </w:r>
          </w:p>
        </w:tc>
      </w:tr>
    </w:tbl>
    <w:p w14:paraId="04FF068C" w14:textId="77777777" w:rsidR="00DE52AA" w:rsidRDefault="00DE52AA" w:rsidP="00DE52AA"/>
    <w:p w14:paraId="46AAD19F" w14:textId="77777777" w:rsidR="00DE52AA" w:rsidRDefault="00DE52AA" w:rsidP="00DE52AA">
      <w:r>
        <w:rPr>
          <w:noProof/>
        </w:rPr>
        <w:drawing>
          <wp:inline distT="0" distB="0" distL="0" distR="0" wp14:anchorId="6006C6C9" wp14:editId="558663DE">
            <wp:extent cx="184150" cy="1841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p w14:paraId="22389369" w14:textId="77777777" w:rsidR="00DE52AA" w:rsidRDefault="00DE52AA" w:rsidP="009A56DC">
      <w:pPr>
        <w:pStyle w:val="ListParagraph"/>
        <w:numPr>
          <w:ilvl w:val="0"/>
          <w:numId w:val="8"/>
        </w:numPr>
        <w:spacing w:before="0" w:after="160" w:line="259" w:lineRule="auto"/>
      </w:pPr>
      <w:r>
        <w:t>-NA-</w:t>
      </w:r>
    </w:p>
    <w:p w14:paraId="6F7BE408" w14:textId="77777777" w:rsidR="00DE52AA" w:rsidRDefault="00DE52AA" w:rsidP="00DE52AA">
      <w:pPr>
        <w:rPr>
          <w:sz w:val="32"/>
          <w:szCs w:val="32"/>
          <w:u w:val="single"/>
        </w:rPr>
      </w:pPr>
    </w:p>
    <w:p w14:paraId="7EE7EC48" w14:textId="77777777" w:rsidR="00DE52AA" w:rsidRPr="00F70BBC" w:rsidRDefault="00DE52AA" w:rsidP="00DE52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IDA</w:t>
      </w:r>
    </w:p>
    <w:p w14:paraId="22607D38" w14:textId="77777777" w:rsidR="00DE52AA" w:rsidRDefault="00DE52AA" w:rsidP="00DE52AA">
      <w:r>
        <w:rPr>
          <w:noProof/>
        </w:rPr>
        <w:drawing>
          <wp:inline distT="0" distB="0" distL="0" distR="0" wp14:anchorId="7B55895D" wp14:editId="1B83BB95">
            <wp:extent cx="292100" cy="29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160"/>
        <w:gridCol w:w="7680"/>
        <w:gridCol w:w="1380"/>
      </w:tblGrid>
      <w:tr w:rsidR="000369B2" w:rsidRPr="00E507DA" w14:paraId="2FB8E171" w14:textId="77777777" w:rsidTr="00D76470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64D716" w14:textId="77777777" w:rsidR="000369B2" w:rsidRPr="00E507DA" w:rsidRDefault="000369B2" w:rsidP="00D764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07DA">
              <w:rPr>
                <w:rFonts w:ascii="Calibri" w:eastAsia="Times New Roman" w:hAnsi="Calibri" w:cs="Calibri"/>
                <w:b/>
                <w:bCs/>
                <w:color w:val="000000"/>
              </w:rPr>
              <w:t>Issue key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9C1FB6" w14:textId="77777777" w:rsidR="000369B2" w:rsidRPr="00E507DA" w:rsidRDefault="000369B2" w:rsidP="00D764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07DA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5797636" w14:textId="77777777" w:rsidR="000369B2" w:rsidRPr="00E507DA" w:rsidRDefault="000369B2" w:rsidP="00D764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07DA">
              <w:rPr>
                <w:rFonts w:ascii="Calibri" w:eastAsia="Times New Roman" w:hAnsi="Calibri" w:cs="Calibri"/>
                <w:b/>
                <w:bCs/>
                <w:color w:val="000000"/>
              </w:rPr>
              <w:t>Issue Type</w:t>
            </w:r>
          </w:p>
        </w:tc>
      </w:tr>
      <w:tr w:rsidR="000369B2" w:rsidRPr="00E507DA" w14:paraId="4997A8C7" w14:textId="77777777" w:rsidTr="00D7647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6E23" w14:textId="77777777" w:rsidR="000369B2" w:rsidRDefault="000369B2" w:rsidP="00D7647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MOS-29382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167F" w14:textId="53BB3D5E" w:rsidR="000369B2" w:rsidRDefault="000369B2" w:rsidP="00D7647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Alias for UIN in IDA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E18D" w14:textId="77777777" w:rsidR="000369B2" w:rsidRDefault="000369B2" w:rsidP="00D7647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Story</w:t>
            </w:r>
          </w:p>
        </w:tc>
      </w:tr>
    </w:tbl>
    <w:p w14:paraId="64AB7FBD" w14:textId="77777777" w:rsidR="000369B2" w:rsidRDefault="000369B2" w:rsidP="00DE52AA"/>
    <w:p w14:paraId="13E86052" w14:textId="5A32A9DE" w:rsidR="00DE52AA" w:rsidRDefault="00DE52AA" w:rsidP="00DE52AA">
      <w:r>
        <w:rPr>
          <w:noProof/>
        </w:rPr>
        <w:drawing>
          <wp:inline distT="0" distB="0" distL="0" distR="0" wp14:anchorId="27C01447" wp14:editId="068EF6E7">
            <wp:extent cx="1778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160"/>
        <w:gridCol w:w="7680"/>
        <w:gridCol w:w="1380"/>
      </w:tblGrid>
      <w:tr w:rsidR="00DE52AA" w:rsidRPr="00E507DA" w14:paraId="32B9975E" w14:textId="77777777" w:rsidTr="00C27233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C3EC8D" w14:textId="77777777" w:rsidR="00DE52AA" w:rsidRPr="00E507DA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07DA">
              <w:rPr>
                <w:rFonts w:ascii="Calibri" w:eastAsia="Times New Roman" w:hAnsi="Calibri" w:cs="Calibri"/>
                <w:b/>
                <w:bCs/>
                <w:color w:val="000000"/>
              </w:rPr>
              <w:t>Issue key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B56B0FD" w14:textId="77777777" w:rsidR="00DE52AA" w:rsidRPr="00E507DA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07DA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D0DCF6" w14:textId="77777777" w:rsidR="00DE52AA" w:rsidRPr="00E507DA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07DA">
              <w:rPr>
                <w:rFonts w:ascii="Calibri" w:eastAsia="Times New Roman" w:hAnsi="Calibri" w:cs="Calibri"/>
                <w:b/>
                <w:bCs/>
                <w:color w:val="000000"/>
              </w:rPr>
              <w:t>Issue Type</w:t>
            </w:r>
          </w:p>
        </w:tc>
      </w:tr>
      <w:tr w:rsidR="00DE52AA" w:rsidRPr="00E507DA" w14:paraId="1C67F3D2" w14:textId="77777777" w:rsidTr="00C27233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CE5D" w14:textId="77777777" w:rsidR="00DE52AA" w:rsidRPr="00E507DA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7D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MOS-28208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77C2" w14:textId="77777777" w:rsidR="00DE52AA" w:rsidRPr="00E507DA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7D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Incorrect error message is displayed when there is a mismatch in the identity type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5399" w14:textId="77777777" w:rsidR="00DE52AA" w:rsidRPr="00E507DA" w:rsidRDefault="00DE52AA" w:rsidP="00C272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7D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Bug</w:t>
            </w:r>
          </w:p>
        </w:tc>
      </w:tr>
    </w:tbl>
    <w:p w14:paraId="5B016D98" w14:textId="77777777" w:rsidR="00DE52AA" w:rsidRDefault="00DE52AA" w:rsidP="00DE52AA"/>
    <w:p w14:paraId="60D643CC" w14:textId="77777777" w:rsidR="00DE52AA" w:rsidRDefault="00DE52AA" w:rsidP="00DE52AA"/>
    <w:p w14:paraId="16F3D250" w14:textId="77777777" w:rsidR="00DE52AA" w:rsidRPr="00F70BBC" w:rsidRDefault="00DE52AA" w:rsidP="00DE52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ID Repo</w:t>
      </w:r>
    </w:p>
    <w:p w14:paraId="22D7FB71" w14:textId="77777777" w:rsidR="00DE52AA" w:rsidRDefault="00DE52AA" w:rsidP="00DE52AA">
      <w:r>
        <w:rPr>
          <w:noProof/>
        </w:rPr>
        <w:drawing>
          <wp:inline distT="0" distB="0" distL="0" distR="0" wp14:anchorId="5E2E6846" wp14:editId="356334ED">
            <wp:extent cx="292100" cy="29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p w14:paraId="731695D6" w14:textId="77777777" w:rsidR="00B276D6" w:rsidRDefault="00B276D6" w:rsidP="00B276D6">
      <w:pPr>
        <w:pStyle w:val="ListParagraph"/>
        <w:numPr>
          <w:ilvl w:val="0"/>
          <w:numId w:val="7"/>
        </w:numPr>
        <w:spacing w:before="0" w:after="160" w:line="259" w:lineRule="auto"/>
      </w:pPr>
      <w:r>
        <w:t>-NA-</w:t>
      </w:r>
    </w:p>
    <w:p w14:paraId="705A7986" w14:textId="77777777" w:rsidR="00DE52AA" w:rsidRDefault="00DE52AA" w:rsidP="00DE52AA">
      <w:bookmarkStart w:id="0" w:name="_GoBack"/>
      <w:bookmarkEnd w:id="0"/>
    </w:p>
    <w:p w14:paraId="59F4F19B" w14:textId="77777777" w:rsidR="00DE52AA" w:rsidRDefault="00DE52AA" w:rsidP="00DE52AA">
      <w:r>
        <w:rPr>
          <w:noProof/>
        </w:rPr>
        <w:drawing>
          <wp:inline distT="0" distB="0" distL="0" distR="0" wp14:anchorId="39F2265D" wp14:editId="694967D3">
            <wp:extent cx="215900" cy="21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p w14:paraId="24E59EC0" w14:textId="77777777" w:rsidR="00DE52AA" w:rsidRDefault="00DE52AA" w:rsidP="009A56DC">
      <w:pPr>
        <w:pStyle w:val="ListParagraph"/>
        <w:numPr>
          <w:ilvl w:val="0"/>
          <w:numId w:val="7"/>
        </w:numPr>
        <w:spacing w:before="0" w:after="160" w:line="259" w:lineRule="auto"/>
      </w:pPr>
      <w:r>
        <w:t>-NA-</w:t>
      </w:r>
    </w:p>
    <w:p w14:paraId="1808049E" w14:textId="77777777" w:rsidR="00DE52AA" w:rsidRDefault="00DE52AA" w:rsidP="00DE52AA"/>
    <w:p w14:paraId="1E64F150" w14:textId="77777777" w:rsidR="00DE52AA" w:rsidRPr="00DE52AA" w:rsidRDefault="00DE52AA" w:rsidP="00DE52AA"/>
    <w:sectPr w:rsidR="00DE52AA" w:rsidRPr="00DE52AA" w:rsidSect="00903C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6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6C04F" w14:textId="77777777" w:rsidR="000236A4" w:rsidRDefault="000236A4" w:rsidP="00F55123">
      <w:pPr>
        <w:spacing w:line="240" w:lineRule="auto"/>
      </w:pPr>
      <w:r>
        <w:separator/>
      </w:r>
    </w:p>
  </w:endnote>
  <w:endnote w:type="continuationSeparator" w:id="0">
    <w:p w14:paraId="30AD1E38" w14:textId="77777777" w:rsidR="000236A4" w:rsidRDefault="000236A4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NewsGoth 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EA903" w14:textId="77777777" w:rsidR="00C378FC" w:rsidRDefault="00C37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22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23B41" w14:textId="75BE3FD6" w:rsidR="007E3996" w:rsidRDefault="007E39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A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F8811" w14:textId="019DBCD7" w:rsidR="009A2738" w:rsidRPr="00053392" w:rsidRDefault="009A2738" w:rsidP="00053392">
    <w:pPr>
      <w:pStyle w:val="Footer"/>
      <w:pBdr>
        <w:top w:val="single" w:sz="4" w:space="7" w:color="4D4F53"/>
      </w:pBd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240C0" w14:textId="77777777" w:rsidR="00C378FC" w:rsidRDefault="00C37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FABF1" w14:textId="77777777" w:rsidR="000236A4" w:rsidRDefault="000236A4" w:rsidP="00F55123">
      <w:pPr>
        <w:spacing w:line="240" w:lineRule="auto"/>
      </w:pPr>
      <w:r>
        <w:separator/>
      </w:r>
    </w:p>
  </w:footnote>
  <w:footnote w:type="continuationSeparator" w:id="0">
    <w:p w14:paraId="1EAD55F2" w14:textId="77777777" w:rsidR="000236A4" w:rsidRDefault="000236A4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CC000" w14:textId="77777777" w:rsidR="00C378FC" w:rsidRDefault="00C37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92CD7" w14:textId="27939756" w:rsidR="009A2738" w:rsidRDefault="009A2738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32105394" wp14:editId="3763197A">
          <wp:simplePos x="0" y="0"/>
          <wp:positionH relativeFrom="column">
            <wp:posOffset>-14605</wp:posOffset>
          </wp:positionH>
          <wp:positionV relativeFrom="paragraph">
            <wp:posOffset>444500</wp:posOffset>
          </wp:positionV>
          <wp:extent cx="1704975" cy="410845"/>
          <wp:effectExtent l="0" t="0" r="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FD52673" wp14:editId="5F30EE68">
          <wp:simplePos x="0" y="0"/>
          <wp:positionH relativeFrom="column">
            <wp:posOffset>-902970</wp:posOffset>
          </wp:positionH>
          <wp:positionV relativeFrom="paragraph">
            <wp:posOffset>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F6069" w14:textId="77777777" w:rsidR="00C378FC" w:rsidRDefault="00C37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12DB"/>
    <w:multiLevelType w:val="hybridMultilevel"/>
    <w:tmpl w:val="A776D1EC"/>
    <w:lvl w:ilvl="0" w:tplc="B346F4A2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color w:val="001551"/>
        <w:sz w:val="16"/>
      </w:rPr>
    </w:lvl>
    <w:lvl w:ilvl="1" w:tplc="A6128714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001551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F1501"/>
    <w:multiLevelType w:val="hybridMultilevel"/>
    <w:tmpl w:val="D3367CD0"/>
    <w:lvl w:ilvl="0" w:tplc="7EA86B1C">
      <w:start w:val="1"/>
      <w:numFmt w:val="decimal"/>
      <w:pStyle w:val="Appendix"/>
      <w:lvlText w:val="Appendix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E97E1B"/>
    <w:multiLevelType w:val="hybridMultilevel"/>
    <w:tmpl w:val="2FB4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90838"/>
    <w:multiLevelType w:val="multilevel"/>
    <w:tmpl w:val="3B48B39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6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8C1A20"/>
    <w:multiLevelType w:val="hybridMultilevel"/>
    <w:tmpl w:val="EA76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027C2"/>
    <w:multiLevelType w:val="hybridMultilevel"/>
    <w:tmpl w:val="D256D9D8"/>
    <w:lvl w:ilvl="0" w:tplc="5C048B92">
      <w:start w:val="1"/>
      <w:numFmt w:val="decimal"/>
      <w:pStyle w:val="Heading3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549"/>
    <w:multiLevelType w:val="multilevel"/>
    <w:tmpl w:val="D2A23700"/>
    <w:styleLink w:val="1ai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1551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7D501C1"/>
    <w:multiLevelType w:val="hybridMultilevel"/>
    <w:tmpl w:val="47CCEBBC"/>
    <w:lvl w:ilvl="0" w:tplc="4754D898">
      <w:start w:val="1"/>
      <w:numFmt w:val="decimal"/>
      <w:pStyle w:val="Heading2"/>
      <w:lvlText w:val="1.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FA"/>
    <w:rsid w:val="00000B2F"/>
    <w:rsid w:val="000021B0"/>
    <w:rsid w:val="00011018"/>
    <w:rsid w:val="00011455"/>
    <w:rsid w:val="00011C0A"/>
    <w:rsid w:val="00011D81"/>
    <w:rsid w:val="00013BD1"/>
    <w:rsid w:val="00016621"/>
    <w:rsid w:val="00021ACD"/>
    <w:rsid w:val="000236A4"/>
    <w:rsid w:val="00023F19"/>
    <w:rsid w:val="0002404D"/>
    <w:rsid w:val="000243B2"/>
    <w:rsid w:val="000272F9"/>
    <w:rsid w:val="00034693"/>
    <w:rsid w:val="000369B2"/>
    <w:rsid w:val="0004108B"/>
    <w:rsid w:val="000431E5"/>
    <w:rsid w:val="00043C98"/>
    <w:rsid w:val="00047C14"/>
    <w:rsid w:val="00050B22"/>
    <w:rsid w:val="00050EB6"/>
    <w:rsid w:val="000526F3"/>
    <w:rsid w:val="00053194"/>
    <w:rsid w:val="00053392"/>
    <w:rsid w:val="00053848"/>
    <w:rsid w:val="00054DFA"/>
    <w:rsid w:val="00055BAF"/>
    <w:rsid w:val="00056A8A"/>
    <w:rsid w:val="00056F77"/>
    <w:rsid w:val="000573F4"/>
    <w:rsid w:val="000628FA"/>
    <w:rsid w:val="00063D9E"/>
    <w:rsid w:val="00067655"/>
    <w:rsid w:val="00072115"/>
    <w:rsid w:val="00081BE9"/>
    <w:rsid w:val="000947D0"/>
    <w:rsid w:val="000951B4"/>
    <w:rsid w:val="000971A7"/>
    <w:rsid w:val="000A2EB2"/>
    <w:rsid w:val="000A42F5"/>
    <w:rsid w:val="000A57D1"/>
    <w:rsid w:val="000A60B0"/>
    <w:rsid w:val="000A6267"/>
    <w:rsid w:val="000B2F4A"/>
    <w:rsid w:val="000B7947"/>
    <w:rsid w:val="000C0F04"/>
    <w:rsid w:val="000C2B7F"/>
    <w:rsid w:val="000C49AE"/>
    <w:rsid w:val="000C554C"/>
    <w:rsid w:val="000C58F8"/>
    <w:rsid w:val="000D2C38"/>
    <w:rsid w:val="000D3D23"/>
    <w:rsid w:val="000D5CC8"/>
    <w:rsid w:val="000D7B08"/>
    <w:rsid w:val="000D7DFF"/>
    <w:rsid w:val="000E0820"/>
    <w:rsid w:val="000E3098"/>
    <w:rsid w:val="000E3674"/>
    <w:rsid w:val="000E3967"/>
    <w:rsid w:val="000E5FDC"/>
    <w:rsid w:val="000E73F7"/>
    <w:rsid w:val="000E7C1F"/>
    <w:rsid w:val="000F346B"/>
    <w:rsid w:val="000F7EB8"/>
    <w:rsid w:val="00102482"/>
    <w:rsid w:val="00102BA1"/>
    <w:rsid w:val="001048E6"/>
    <w:rsid w:val="00111910"/>
    <w:rsid w:val="001157A6"/>
    <w:rsid w:val="001215E9"/>
    <w:rsid w:val="00127685"/>
    <w:rsid w:val="001278D6"/>
    <w:rsid w:val="001305F8"/>
    <w:rsid w:val="00133114"/>
    <w:rsid w:val="00134E41"/>
    <w:rsid w:val="00141F4C"/>
    <w:rsid w:val="00142BC0"/>
    <w:rsid w:val="00145094"/>
    <w:rsid w:val="0015280B"/>
    <w:rsid w:val="00152AA9"/>
    <w:rsid w:val="00152BE8"/>
    <w:rsid w:val="00153E49"/>
    <w:rsid w:val="001612C9"/>
    <w:rsid w:val="001618CE"/>
    <w:rsid w:val="001700C3"/>
    <w:rsid w:val="00170ED2"/>
    <w:rsid w:val="001724BD"/>
    <w:rsid w:val="00172CB3"/>
    <w:rsid w:val="00181A71"/>
    <w:rsid w:val="001844D9"/>
    <w:rsid w:val="00184992"/>
    <w:rsid w:val="0019414B"/>
    <w:rsid w:val="00195E6A"/>
    <w:rsid w:val="00195ECF"/>
    <w:rsid w:val="00195FEB"/>
    <w:rsid w:val="001A0F1F"/>
    <w:rsid w:val="001A5061"/>
    <w:rsid w:val="001A5171"/>
    <w:rsid w:val="001A5F05"/>
    <w:rsid w:val="001B1DCB"/>
    <w:rsid w:val="001B54D4"/>
    <w:rsid w:val="001B5B01"/>
    <w:rsid w:val="001B7069"/>
    <w:rsid w:val="001C05DE"/>
    <w:rsid w:val="001D0B12"/>
    <w:rsid w:val="001E0844"/>
    <w:rsid w:val="001E3A32"/>
    <w:rsid w:val="001F1943"/>
    <w:rsid w:val="001F2DF4"/>
    <w:rsid w:val="001F3ADF"/>
    <w:rsid w:val="0020100B"/>
    <w:rsid w:val="0020157A"/>
    <w:rsid w:val="00203E39"/>
    <w:rsid w:val="00205B47"/>
    <w:rsid w:val="00205D6B"/>
    <w:rsid w:val="00206EAA"/>
    <w:rsid w:val="002128BE"/>
    <w:rsid w:val="00212E54"/>
    <w:rsid w:val="002131E5"/>
    <w:rsid w:val="002230DA"/>
    <w:rsid w:val="002252AC"/>
    <w:rsid w:val="00227EBC"/>
    <w:rsid w:val="0023006E"/>
    <w:rsid w:val="002339F1"/>
    <w:rsid w:val="00233F3A"/>
    <w:rsid w:val="00240C66"/>
    <w:rsid w:val="002420A3"/>
    <w:rsid w:val="002467B0"/>
    <w:rsid w:val="002468CF"/>
    <w:rsid w:val="002469B5"/>
    <w:rsid w:val="00260AC9"/>
    <w:rsid w:val="002631EB"/>
    <w:rsid w:val="0026787F"/>
    <w:rsid w:val="002704C5"/>
    <w:rsid w:val="00273FA9"/>
    <w:rsid w:val="00276320"/>
    <w:rsid w:val="00276867"/>
    <w:rsid w:val="00280367"/>
    <w:rsid w:val="00280A9D"/>
    <w:rsid w:val="00283F0E"/>
    <w:rsid w:val="00284804"/>
    <w:rsid w:val="002854A1"/>
    <w:rsid w:val="00293566"/>
    <w:rsid w:val="0029538D"/>
    <w:rsid w:val="00296393"/>
    <w:rsid w:val="00297BBB"/>
    <w:rsid w:val="00297DBE"/>
    <w:rsid w:val="002A39E2"/>
    <w:rsid w:val="002A5302"/>
    <w:rsid w:val="002A7AA1"/>
    <w:rsid w:val="002B06B6"/>
    <w:rsid w:val="002B0DCA"/>
    <w:rsid w:val="002B475C"/>
    <w:rsid w:val="002B4A06"/>
    <w:rsid w:val="002C0CF3"/>
    <w:rsid w:val="002C596F"/>
    <w:rsid w:val="002D1A18"/>
    <w:rsid w:val="002D4531"/>
    <w:rsid w:val="002D59C2"/>
    <w:rsid w:val="002D6D65"/>
    <w:rsid w:val="002D714C"/>
    <w:rsid w:val="002E1D19"/>
    <w:rsid w:val="002E1E22"/>
    <w:rsid w:val="002E510A"/>
    <w:rsid w:val="002E52C1"/>
    <w:rsid w:val="002F3FAF"/>
    <w:rsid w:val="003015D2"/>
    <w:rsid w:val="00305B7D"/>
    <w:rsid w:val="00307447"/>
    <w:rsid w:val="0031024D"/>
    <w:rsid w:val="00311D7C"/>
    <w:rsid w:val="0031209E"/>
    <w:rsid w:val="0032375D"/>
    <w:rsid w:val="00333528"/>
    <w:rsid w:val="003341E9"/>
    <w:rsid w:val="00334AF1"/>
    <w:rsid w:val="00343567"/>
    <w:rsid w:val="00350401"/>
    <w:rsid w:val="00351BC7"/>
    <w:rsid w:val="00351D4C"/>
    <w:rsid w:val="00354879"/>
    <w:rsid w:val="0035677A"/>
    <w:rsid w:val="00356B46"/>
    <w:rsid w:val="0036034D"/>
    <w:rsid w:val="00362B2B"/>
    <w:rsid w:val="00363756"/>
    <w:rsid w:val="00366C59"/>
    <w:rsid w:val="0037347C"/>
    <w:rsid w:val="003739BE"/>
    <w:rsid w:val="0038050C"/>
    <w:rsid w:val="003809AA"/>
    <w:rsid w:val="00380C33"/>
    <w:rsid w:val="00381CF5"/>
    <w:rsid w:val="0038641B"/>
    <w:rsid w:val="0038703D"/>
    <w:rsid w:val="003870FD"/>
    <w:rsid w:val="00390CB8"/>
    <w:rsid w:val="00391B0B"/>
    <w:rsid w:val="003937BB"/>
    <w:rsid w:val="003A4ACD"/>
    <w:rsid w:val="003A5C74"/>
    <w:rsid w:val="003A711C"/>
    <w:rsid w:val="003A7B6E"/>
    <w:rsid w:val="003B086B"/>
    <w:rsid w:val="003B0E93"/>
    <w:rsid w:val="003B26A6"/>
    <w:rsid w:val="003B2F74"/>
    <w:rsid w:val="003C0858"/>
    <w:rsid w:val="003C1C08"/>
    <w:rsid w:val="003C309E"/>
    <w:rsid w:val="003C30EA"/>
    <w:rsid w:val="003C4C93"/>
    <w:rsid w:val="003C6559"/>
    <w:rsid w:val="003C76C5"/>
    <w:rsid w:val="003D1F6B"/>
    <w:rsid w:val="003D30C8"/>
    <w:rsid w:val="003D3915"/>
    <w:rsid w:val="003D5C52"/>
    <w:rsid w:val="003D72CB"/>
    <w:rsid w:val="003E0EEA"/>
    <w:rsid w:val="003E1D68"/>
    <w:rsid w:val="00401C46"/>
    <w:rsid w:val="00404D9B"/>
    <w:rsid w:val="004108A4"/>
    <w:rsid w:val="00412310"/>
    <w:rsid w:val="004135F5"/>
    <w:rsid w:val="00415532"/>
    <w:rsid w:val="00417DFA"/>
    <w:rsid w:val="00422FFC"/>
    <w:rsid w:val="00426E3D"/>
    <w:rsid w:val="00432BBB"/>
    <w:rsid w:val="0043630E"/>
    <w:rsid w:val="00440882"/>
    <w:rsid w:val="00445660"/>
    <w:rsid w:val="004531AA"/>
    <w:rsid w:val="00454421"/>
    <w:rsid w:val="0045453C"/>
    <w:rsid w:val="00454EF9"/>
    <w:rsid w:val="00455181"/>
    <w:rsid w:val="00456D86"/>
    <w:rsid w:val="00460D8E"/>
    <w:rsid w:val="00461C00"/>
    <w:rsid w:val="004625CD"/>
    <w:rsid w:val="00464270"/>
    <w:rsid w:val="00464C72"/>
    <w:rsid w:val="00465F69"/>
    <w:rsid w:val="0047085B"/>
    <w:rsid w:val="004718FB"/>
    <w:rsid w:val="00474C8E"/>
    <w:rsid w:val="0048160D"/>
    <w:rsid w:val="00481D75"/>
    <w:rsid w:val="004832F4"/>
    <w:rsid w:val="004938B1"/>
    <w:rsid w:val="00494622"/>
    <w:rsid w:val="004949F8"/>
    <w:rsid w:val="004A0DBD"/>
    <w:rsid w:val="004A4020"/>
    <w:rsid w:val="004B197A"/>
    <w:rsid w:val="004B2FED"/>
    <w:rsid w:val="004B445B"/>
    <w:rsid w:val="004B7793"/>
    <w:rsid w:val="004C1DDD"/>
    <w:rsid w:val="004C2C04"/>
    <w:rsid w:val="004E71EE"/>
    <w:rsid w:val="004E7FEF"/>
    <w:rsid w:val="004F5F16"/>
    <w:rsid w:val="004F7472"/>
    <w:rsid w:val="00500921"/>
    <w:rsid w:val="00503C58"/>
    <w:rsid w:val="00505AB5"/>
    <w:rsid w:val="00513A5F"/>
    <w:rsid w:val="005166F6"/>
    <w:rsid w:val="00516F6E"/>
    <w:rsid w:val="00525DBF"/>
    <w:rsid w:val="00525E66"/>
    <w:rsid w:val="00536344"/>
    <w:rsid w:val="005405DE"/>
    <w:rsid w:val="005439A1"/>
    <w:rsid w:val="0054604A"/>
    <w:rsid w:val="00547FF5"/>
    <w:rsid w:val="00557F63"/>
    <w:rsid w:val="00565BB1"/>
    <w:rsid w:val="00570BDF"/>
    <w:rsid w:val="005714EA"/>
    <w:rsid w:val="00571A2A"/>
    <w:rsid w:val="00571F9C"/>
    <w:rsid w:val="00572630"/>
    <w:rsid w:val="00573278"/>
    <w:rsid w:val="0057582A"/>
    <w:rsid w:val="00580439"/>
    <w:rsid w:val="0058259F"/>
    <w:rsid w:val="00592240"/>
    <w:rsid w:val="00596281"/>
    <w:rsid w:val="005A0A95"/>
    <w:rsid w:val="005A7F08"/>
    <w:rsid w:val="005B227C"/>
    <w:rsid w:val="005B35E6"/>
    <w:rsid w:val="005B39CB"/>
    <w:rsid w:val="005B4725"/>
    <w:rsid w:val="005B4A14"/>
    <w:rsid w:val="005B4C2A"/>
    <w:rsid w:val="005C19EE"/>
    <w:rsid w:val="005C28B8"/>
    <w:rsid w:val="005C6B8E"/>
    <w:rsid w:val="005C77F2"/>
    <w:rsid w:val="005D4592"/>
    <w:rsid w:val="005D462E"/>
    <w:rsid w:val="005D50CA"/>
    <w:rsid w:val="005D5AE9"/>
    <w:rsid w:val="005E0D8C"/>
    <w:rsid w:val="005E3825"/>
    <w:rsid w:val="005E3A53"/>
    <w:rsid w:val="005E61EB"/>
    <w:rsid w:val="005E6CC1"/>
    <w:rsid w:val="005F175C"/>
    <w:rsid w:val="005F440B"/>
    <w:rsid w:val="005F5120"/>
    <w:rsid w:val="005F609F"/>
    <w:rsid w:val="00602981"/>
    <w:rsid w:val="006125AA"/>
    <w:rsid w:val="00615DE4"/>
    <w:rsid w:val="006170B4"/>
    <w:rsid w:val="0061763D"/>
    <w:rsid w:val="00622E69"/>
    <w:rsid w:val="00623F9E"/>
    <w:rsid w:val="006244A7"/>
    <w:rsid w:val="00626B24"/>
    <w:rsid w:val="0063368A"/>
    <w:rsid w:val="006503F2"/>
    <w:rsid w:val="00654AF8"/>
    <w:rsid w:val="006556C7"/>
    <w:rsid w:val="00656C1E"/>
    <w:rsid w:val="006605EA"/>
    <w:rsid w:val="00665852"/>
    <w:rsid w:val="00666658"/>
    <w:rsid w:val="00666A83"/>
    <w:rsid w:val="00673405"/>
    <w:rsid w:val="00674D3E"/>
    <w:rsid w:val="00675100"/>
    <w:rsid w:val="00686639"/>
    <w:rsid w:val="00692752"/>
    <w:rsid w:val="006961DC"/>
    <w:rsid w:val="00696976"/>
    <w:rsid w:val="006A1322"/>
    <w:rsid w:val="006A1366"/>
    <w:rsid w:val="006A4915"/>
    <w:rsid w:val="006B47A6"/>
    <w:rsid w:val="006B574D"/>
    <w:rsid w:val="006C2CE9"/>
    <w:rsid w:val="006C6879"/>
    <w:rsid w:val="006D0FAA"/>
    <w:rsid w:val="006D1485"/>
    <w:rsid w:val="006D3026"/>
    <w:rsid w:val="006D3443"/>
    <w:rsid w:val="006D48D2"/>
    <w:rsid w:val="006D55A8"/>
    <w:rsid w:val="006E1FCE"/>
    <w:rsid w:val="006F5836"/>
    <w:rsid w:val="006F5D84"/>
    <w:rsid w:val="006F6B24"/>
    <w:rsid w:val="00704B40"/>
    <w:rsid w:val="00707ED1"/>
    <w:rsid w:val="0071233E"/>
    <w:rsid w:val="0071326A"/>
    <w:rsid w:val="00713EC7"/>
    <w:rsid w:val="007159AD"/>
    <w:rsid w:val="00723B73"/>
    <w:rsid w:val="00725F46"/>
    <w:rsid w:val="00726A76"/>
    <w:rsid w:val="00727597"/>
    <w:rsid w:val="00731C3F"/>
    <w:rsid w:val="00733490"/>
    <w:rsid w:val="00741DFA"/>
    <w:rsid w:val="0075134B"/>
    <w:rsid w:val="007516DA"/>
    <w:rsid w:val="00753639"/>
    <w:rsid w:val="007613CE"/>
    <w:rsid w:val="00761C4D"/>
    <w:rsid w:val="00765A32"/>
    <w:rsid w:val="00767D2D"/>
    <w:rsid w:val="00772450"/>
    <w:rsid w:val="00773B93"/>
    <w:rsid w:val="00775266"/>
    <w:rsid w:val="00776490"/>
    <w:rsid w:val="00780835"/>
    <w:rsid w:val="007834D2"/>
    <w:rsid w:val="00783A59"/>
    <w:rsid w:val="007859DC"/>
    <w:rsid w:val="00786FC5"/>
    <w:rsid w:val="0079230C"/>
    <w:rsid w:val="007949B8"/>
    <w:rsid w:val="007A088E"/>
    <w:rsid w:val="007A42B6"/>
    <w:rsid w:val="007A58BD"/>
    <w:rsid w:val="007B13FC"/>
    <w:rsid w:val="007B19E0"/>
    <w:rsid w:val="007B47B9"/>
    <w:rsid w:val="007C0BB1"/>
    <w:rsid w:val="007C4502"/>
    <w:rsid w:val="007C6414"/>
    <w:rsid w:val="007C76F8"/>
    <w:rsid w:val="007D1589"/>
    <w:rsid w:val="007D24ED"/>
    <w:rsid w:val="007D75EC"/>
    <w:rsid w:val="007E1A12"/>
    <w:rsid w:val="007E1B03"/>
    <w:rsid w:val="007E3996"/>
    <w:rsid w:val="007E5376"/>
    <w:rsid w:val="007E7271"/>
    <w:rsid w:val="007F2174"/>
    <w:rsid w:val="007F3724"/>
    <w:rsid w:val="007F3DF6"/>
    <w:rsid w:val="0081134B"/>
    <w:rsid w:val="008121BD"/>
    <w:rsid w:val="00813C9E"/>
    <w:rsid w:val="008217DB"/>
    <w:rsid w:val="0083072D"/>
    <w:rsid w:val="008331C8"/>
    <w:rsid w:val="00833719"/>
    <w:rsid w:val="008339B6"/>
    <w:rsid w:val="00835FA8"/>
    <w:rsid w:val="0084215B"/>
    <w:rsid w:val="00842878"/>
    <w:rsid w:val="008432FB"/>
    <w:rsid w:val="00845EA9"/>
    <w:rsid w:val="00847D35"/>
    <w:rsid w:val="008518BC"/>
    <w:rsid w:val="00851E59"/>
    <w:rsid w:val="00852740"/>
    <w:rsid w:val="00852EB9"/>
    <w:rsid w:val="00855DE6"/>
    <w:rsid w:val="00855E30"/>
    <w:rsid w:val="00856399"/>
    <w:rsid w:val="008570A8"/>
    <w:rsid w:val="00857B8D"/>
    <w:rsid w:val="00860C61"/>
    <w:rsid w:val="00860D95"/>
    <w:rsid w:val="00871CE6"/>
    <w:rsid w:val="008756A5"/>
    <w:rsid w:val="00875770"/>
    <w:rsid w:val="008776DB"/>
    <w:rsid w:val="008802F4"/>
    <w:rsid w:val="0088057A"/>
    <w:rsid w:val="00882020"/>
    <w:rsid w:val="0088461E"/>
    <w:rsid w:val="00884662"/>
    <w:rsid w:val="00893F35"/>
    <w:rsid w:val="00894811"/>
    <w:rsid w:val="00896237"/>
    <w:rsid w:val="0089764A"/>
    <w:rsid w:val="008A3D8A"/>
    <w:rsid w:val="008A6557"/>
    <w:rsid w:val="008B1C86"/>
    <w:rsid w:val="008B6DC9"/>
    <w:rsid w:val="008C0DE2"/>
    <w:rsid w:val="008C60E8"/>
    <w:rsid w:val="008D10CF"/>
    <w:rsid w:val="008D1340"/>
    <w:rsid w:val="008D2807"/>
    <w:rsid w:val="008D434A"/>
    <w:rsid w:val="008D4BCE"/>
    <w:rsid w:val="008D6A49"/>
    <w:rsid w:val="008E1F8B"/>
    <w:rsid w:val="008E25A8"/>
    <w:rsid w:val="008E3C36"/>
    <w:rsid w:val="008E68AD"/>
    <w:rsid w:val="008F29F7"/>
    <w:rsid w:val="008F757C"/>
    <w:rsid w:val="00900244"/>
    <w:rsid w:val="00903CDA"/>
    <w:rsid w:val="00903DB9"/>
    <w:rsid w:val="0090662B"/>
    <w:rsid w:val="0090679B"/>
    <w:rsid w:val="0091142B"/>
    <w:rsid w:val="0091608E"/>
    <w:rsid w:val="00917B42"/>
    <w:rsid w:val="0092407A"/>
    <w:rsid w:val="00926197"/>
    <w:rsid w:val="009334FA"/>
    <w:rsid w:val="00933E77"/>
    <w:rsid w:val="00935E22"/>
    <w:rsid w:val="00936A64"/>
    <w:rsid w:val="0093716C"/>
    <w:rsid w:val="009374BF"/>
    <w:rsid w:val="009451EB"/>
    <w:rsid w:val="00953567"/>
    <w:rsid w:val="00953D11"/>
    <w:rsid w:val="009544AC"/>
    <w:rsid w:val="00960196"/>
    <w:rsid w:val="009617FD"/>
    <w:rsid w:val="00961FBC"/>
    <w:rsid w:val="00962BCF"/>
    <w:rsid w:val="00966705"/>
    <w:rsid w:val="00970D58"/>
    <w:rsid w:val="0097181F"/>
    <w:rsid w:val="009767EF"/>
    <w:rsid w:val="00977593"/>
    <w:rsid w:val="00980A6D"/>
    <w:rsid w:val="00980E4A"/>
    <w:rsid w:val="00983213"/>
    <w:rsid w:val="0099495C"/>
    <w:rsid w:val="009A1443"/>
    <w:rsid w:val="009A1F26"/>
    <w:rsid w:val="009A209C"/>
    <w:rsid w:val="009A2738"/>
    <w:rsid w:val="009A56DC"/>
    <w:rsid w:val="009B0B9D"/>
    <w:rsid w:val="009B2275"/>
    <w:rsid w:val="009B3294"/>
    <w:rsid w:val="009B3507"/>
    <w:rsid w:val="009B58CE"/>
    <w:rsid w:val="009B7027"/>
    <w:rsid w:val="009C1274"/>
    <w:rsid w:val="009C2268"/>
    <w:rsid w:val="009C29BF"/>
    <w:rsid w:val="009C73C8"/>
    <w:rsid w:val="009C7B61"/>
    <w:rsid w:val="009D2961"/>
    <w:rsid w:val="009D2A82"/>
    <w:rsid w:val="009D6E08"/>
    <w:rsid w:val="009D7B11"/>
    <w:rsid w:val="009E4283"/>
    <w:rsid w:val="009E43BD"/>
    <w:rsid w:val="009F0545"/>
    <w:rsid w:val="00A02722"/>
    <w:rsid w:val="00A05BE2"/>
    <w:rsid w:val="00A05F77"/>
    <w:rsid w:val="00A06680"/>
    <w:rsid w:val="00A144AD"/>
    <w:rsid w:val="00A14FC8"/>
    <w:rsid w:val="00A1666A"/>
    <w:rsid w:val="00A17A77"/>
    <w:rsid w:val="00A303F7"/>
    <w:rsid w:val="00A30DBC"/>
    <w:rsid w:val="00A37621"/>
    <w:rsid w:val="00A40389"/>
    <w:rsid w:val="00A41379"/>
    <w:rsid w:val="00A42962"/>
    <w:rsid w:val="00A43BC8"/>
    <w:rsid w:val="00A47930"/>
    <w:rsid w:val="00A5067E"/>
    <w:rsid w:val="00A515ED"/>
    <w:rsid w:val="00A55D5E"/>
    <w:rsid w:val="00A606C5"/>
    <w:rsid w:val="00A622AF"/>
    <w:rsid w:val="00A62B3A"/>
    <w:rsid w:val="00A63E0A"/>
    <w:rsid w:val="00A64248"/>
    <w:rsid w:val="00A645E3"/>
    <w:rsid w:val="00A71E19"/>
    <w:rsid w:val="00A73CB0"/>
    <w:rsid w:val="00A73ED7"/>
    <w:rsid w:val="00A76D36"/>
    <w:rsid w:val="00A774BC"/>
    <w:rsid w:val="00A775BF"/>
    <w:rsid w:val="00A8141E"/>
    <w:rsid w:val="00A86BC2"/>
    <w:rsid w:val="00A90799"/>
    <w:rsid w:val="00A96506"/>
    <w:rsid w:val="00AA2452"/>
    <w:rsid w:val="00AA3A83"/>
    <w:rsid w:val="00AA48F7"/>
    <w:rsid w:val="00AA5165"/>
    <w:rsid w:val="00AA5B01"/>
    <w:rsid w:val="00AB07CF"/>
    <w:rsid w:val="00AB19E3"/>
    <w:rsid w:val="00AC0141"/>
    <w:rsid w:val="00AC2303"/>
    <w:rsid w:val="00AC3A15"/>
    <w:rsid w:val="00AC648A"/>
    <w:rsid w:val="00AC69EB"/>
    <w:rsid w:val="00AC6FD2"/>
    <w:rsid w:val="00AD1080"/>
    <w:rsid w:val="00AD23DB"/>
    <w:rsid w:val="00AD33B5"/>
    <w:rsid w:val="00AD3DBA"/>
    <w:rsid w:val="00AD45BA"/>
    <w:rsid w:val="00AD5198"/>
    <w:rsid w:val="00AD572C"/>
    <w:rsid w:val="00AE07DF"/>
    <w:rsid w:val="00AE07F5"/>
    <w:rsid w:val="00AE36F3"/>
    <w:rsid w:val="00AE6307"/>
    <w:rsid w:val="00AE7603"/>
    <w:rsid w:val="00AE7C8F"/>
    <w:rsid w:val="00AF09DE"/>
    <w:rsid w:val="00AF0BAF"/>
    <w:rsid w:val="00AF198E"/>
    <w:rsid w:val="00AF5B0B"/>
    <w:rsid w:val="00B04042"/>
    <w:rsid w:val="00B066B8"/>
    <w:rsid w:val="00B116D7"/>
    <w:rsid w:val="00B1340D"/>
    <w:rsid w:val="00B14490"/>
    <w:rsid w:val="00B15A91"/>
    <w:rsid w:val="00B166E0"/>
    <w:rsid w:val="00B21E7E"/>
    <w:rsid w:val="00B2763B"/>
    <w:rsid w:val="00B276D6"/>
    <w:rsid w:val="00B30CD6"/>
    <w:rsid w:val="00B30F79"/>
    <w:rsid w:val="00B33315"/>
    <w:rsid w:val="00B370EE"/>
    <w:rsid w:val="00B37BFD"/>
    <w:rsid w:val="00B40F28"/>
    <w:rsid w:val="00B41F59"/>
    <w:rsid w:val="00B51442"/>
    <w:rsid w:val="00B529D6"/>
    <w:rsid w:val="00B56311"/>
    <w:rsid w:val="00B56D08"/>
    <w:rsid w:val="00B6279B"/>
    <w:rsid w:val="00B654F6"/>
    <w:rsid w:val="00B70C22"/>
    <w:rsid w:val="00B70DED"/>
    <w:rsid w:val="00B711B5"/>
    <w:rsid w:val="00B7236A"/>
    <w:rsid w:val="00B72D6C"/>
    <w:rsid w:val="00B7351B"/>
    <w:rsid w:val="00B752C6"/>
    <w:rsid w:val="00B80228"/>
    <w:rsid w:val="00B81842"/>
    <w:rsid w:val="00B851A4"/>
    <w:rsid w:val="00B862D9"/>
    <w:rsid w:val="00B90004"/>
    <w:rsid w:val="00B90653"/>
    <w:rsid w:val="00B9213C"/>
    <w:rsid w:val="00B93749"/>
    <w:rsid w:val="00B938B0"/>
    <w:rsid w:val="00B967BA"/>
    <w:rsid w:val="00BA089A"/>
    <w:rsid w:val="00BA134E"/>
    <w:rsid w:val="00BA470C"/>
    <w:rsid w:val="00BB0B60"/>
    <w:rsid w:val="00BB145A"/>
    <w:rsid w:val="00BB6C8E"/>
    <w:rsid w:val="00BB746F"/>
    <w:rsid w:val="00BC29FE"/>
    <w:rsid w:val="00BC4298"/>
    <w:rsid w:val="00BC4620"/>
    <w:rsid w:val="00BC4CD5"/>
    <w:rsid w:val="00BD4A23"/>
    <w:rsid w:val="00BD5384"/>
    <w:rsid w:val="00BD57DB"/>
    <w:rsid w:val="00BD5B61"/>
    <w:rsid w:val="00BD7D71"/>
    <w:rsid w:val="00BE051F"/>
    <w:rsid w:val="00BE1961"/>
    <w:rsid w:val="00BE2ABB"/>
    <w:rsid w:val="00BE2F63"/>
    <w:rsid w:val="00BE45C1"/>
    <w:rsid w:val="00BE6D5D"/>
    <w:rsid w:val="00BF2637"/>
    <w:rsid w:val="00BF5820"/>
    <w:rsid w:val="00C02431"/>
    <w:rsid w:val="00C040F2"/>
    <w:rsid w:val="00C067D8"/>
    <w:rsid w:val="00C0726B"/>
    <w:rsid w:val="00C100D2"/>
    <w:rsid w:val="00C11AE7"/>
    <w:rsid w:val="00C131C0"/>
    <w:rsid w:val="00C153C6"/>
    <w:rsid w:val="00C17CF5"/>
    <w:rsid w:val="00C252C6"/>
    <w:rsid w:val="00C25DDE"/>
    <w:rsid w:val="00C3251F"/>
    <w:rsid w:val="00C32D70"/>
    <w:rsid w:val="00C353F6"/>
    <w:rsid w:val="00C378FC"/>
    <w:rsid w:val="00C439A6"/>
    <w:rsid w:val="00C4435B"/>
    <w:rsid w:val="00C46217"/>
    <w:rsid w:val="00C55574"/>
    <w:rsid w:val="00C56C92"/>
    <w:rsid w:val="00C605D0"/>
    <w:rsid w:val="00C61E0E"/>
    <w:rsid w:val="00C61F59"/>
    <w:rsid w:val="00C61FE1"/>
    <w:rsid w:val="00C642BC"/>
    <w:rsid w:val="00C64A68"/>
    <w:rsid w:val="00C70718"/>
    <w:rsid w:val="00C753B4"/>
    <w:rsid w:val="00C77343"/>
    <w:rsid w:val="00C77B43"/>
    <w:rsid w:val="00C82676"/>
    <w:rsid w:val="00C84FB3"/>
    <w:rsid w:val="00C91DF3"/>
    <w:rsid w:val="00C91ED6"/>
    <w:rsid w:val="00C92EE5"/>
    <w:rsid w:val="00C959EA"/>
    <w:rsid w:val="00CA12B0"/>
    <w:rsid w:val="00CA5101"/>
    <w:rsid w:val="00CA5670"/>
    <w:rsid w:val="00CB0280"/>
    <w:rsid w:val="00CB08FE"/>
    <w:rsid w:val="00CB3B23"/>
    <w:rsid w:val="00CB7206"/>
    <w:rsid w:val="00CB735B"/>
    <w:rsid w:val="00CC0F83"/>
    <w:rsid w:val="00CC2A8F"/>
    <w:rsid w:val="00CD1205"/>
    <w:rsid w:val="00CD2A4F"/>
    <w:rsid w:val="00CD367F"/>
    <w:rsid w:val="00CD3F00"/>
    <w:rsid w:val="00CD46B9"/>
    <w:rsid w:val="00CD47A1"/>
    <w:rsid w:val="00CD5620"/>
    <w:rsid w:val="00CD7950"/>
    <w:rsid w:val="00CE21CD"/>
    <w:rsid w:val="00CE23BC"/>
    <w:rsid w:val="00CE7128"/>
    <w:rsid w:val="00CF08AF"/>
    <w:rsid w:val="00CF3FAD"/>
    <w:rsid w:val="00CF455E"/>
    <w:rsid w:val="00D002F2"/>
    <w:rsid w:val="00D023C3"/>
    <w:rsid w:val="00D041F3"/>
    <w:rsid w:val="00D061B2"/>
    <w:rsid w:val="00D06D3E"/>
    <w:rsid w:val="00D1124C"/>
    <w:rsid w:val="00D126CA"/>
    <w:rsid w:val="00D13B0F"/>
    <w:rsid w:val="00D14B0A"/>
    <w:rsid w:val="00D176A2"/>
    <w:rsid w:val="00D21521"/>
    <w:rsid w:val="00D26CA4"/>
    <w:rsid w:val="00D26CE4"/>
    <w:rsid w:val="00D26E9A"/>
    <w:rsid w:val="00D30604"/>
    <w:rsid w:val="00D310CB"/>
    <w:rsid w:val="00D331B1"/>
    <w:rsid w:val="00D42AEC"/>
    <w:rsid w:val="00D43369"/>
    <w:rsid w:val="00D4585A"/>
    <w:rsid w:val="00D50A53"/>
    <w:rsid w:val="00D52C8E"/>
    <w:rsid w:val="00D55560"/>
    <w:rsid w:val="00D63176"/>
    <w:rsid w:val="00D63587"/>
    <w:rsid w:val="00D650C2"/>
    <w:rsid w:val="00D66BEF"/>
    <w:rsid w:val="00D729FD"/>
    <w:rsid w:val="00D74BB3"/>
    <w:rsid w:val="00D83F9C"/>
    <w:rsid w:val="00D87353"/>
    <w:rsid w:val="00D879BB"/>
    <w:rsid w:val="00D932F0"/>
    <w:rsid w:val="00D94E7D"/>
    <w:rsid w:val="00D97070"/>
    <w:rsid w:val="00DA1524"/>
    <w:rsid w:val="00DA21AC"/>
    <w:rsid w:val="00DA5B13"/>
    <w:rsid w:val="00DB0568"/>
    <w:rsid w:val="00DB0C07"/>
    <w:rsid w:val="00DB0EEA"/>
    <w:rsid w:val="00DB2E39"/>
    <w:rsid w:val="00DB45DD"/>
    <w:rsid w:val="00DB7EB3"/>
    <w:rsid w:val="00DC1D51"/>
    <w:rsid w:val="00DC2F7A"/>
    <w:rsid w:val="00DC3C6A"/>
    <w:rsid w:val="00DC56CB"/>
    <w:rsid w:val="00DC687E"/>
    <w:rsid w:val="00DC7855"/>
    <w:rsid w:val="00DD706B"/>
    <w:rsid w:val="00DE251D"/>
    <w:rsid w:val="00DE4321"/>
    <w:rsid w:val="00DE52AA"/>
    <w:rsid w:val="00DE5AA3"/>
    <w:rsid w:val="00DE7D45"/>
    <w:rsid w:val="00DF0DC4"/>
    <w:rsid w:val="00DF17C8"/>
    <w:rsid w:val="00DF1BE7"/>
    <w:rsid w:val="00DF5BB5"/>
    <w:rsid w:val="00E002C2"/>
    <w:rsid w:val="00E00E8A"/>
    <w:rsid w:val="00E01FAD"/>
    <w:rsid w:val="00E0351A"/>
    <w:rsid w:val="00E0469E"/>
    <w:rsid w:val="00E111BD"/>
    <w:rsid w:val="00E1194C"/>
    <w:rsid w:val="00E12410"/>
    <w:rsid w:val="00E12942"/>
    <w:rsid w:val="00E14650"/>
    <w:rsid w:val="00E148F4"/>
    <w:rsid w:val="00E14BCE"/>
    <w:rsid w:val="00E174EE"/>
    <w:rsid w:val="00E20C3A"/>
    <w:rsid w:val="00E24B28"/>
    <w:rsid w:val="00E2634C"/>
    <w:rsid w:val="00E267CE"/>
    <w:rsid w:val="00E3008A"/>
    <w:rsid w:val="00E336FA"/>
    <w:rsid w:val="00E3420A"/>
    <w:rsid w:val="00E37C52"/>
    <w:rsid w:val="00E44B02"/>
    <w:rsid w:val="00E45815"/>
    <w:rsid w:val="00E466B8"/>
    <w:rsid w:val="00E53790"/>
    <w:rsid w:val="00E5688B"/>
    <w:rsid w:val="00E5692C"/>
    <w:rsid w:val="00E63A7B"/>
    <w:rsid w:val="00E76684"/>
    <w:rsid w:val="00E8627C"/>
    <w:rsid w:val="00E87848"/>
    <w:rsid w:val="00E9151A"/>
    <w:rsid w:val="00E96435"/>
    <w:rsid w:val="00EA0FD4"/>
    <w:rsid w:val="00EA2446"/>
    <w:rsid w:val="00EA2712"/>
    <w:rsid w:val="00EA31A8"/>
    <w:rsid w:val="00EA49B8"/>
    <w:rsid w:val="00EA517F"/>
    <w:rsid w:val="00EA660A"/>
    <w:rsid w:val="00EA681B"/>
    <w:rsid w:val="00EB0308"/>
    <w:rsid w:val="00EB38A0"/>
    <w:rsid w:val="00EB6DA6"/>
    <w:rsid w:val="00EC134C"/>
    <w:rsid w:val="00EC208B"/>
    <w:rsid w:val="00EC5DA7"/>
    <w:rsid w:val="00EC6950"/>
    <w:rsid w:val="00EC76F1"/>
    <w:rsid w:val="00ED138D"/>
    <w:rsid w:val="00ED23AF"/>
    <w:rsid w:val="00ED55CA"/>
    <w:rsid w:val="00ED659A"/>
    <w:rsid w:val="00ED76D6"/>
    <w:rsid w:val="00ED7DAA"/>
    <w:rsid w:val="00EE37E8"/>
    <w:rsid w:val="00EE4E00"/>
    <w:rsid w:val="00EF1554"/>
    <w:rsid w:val="00EF19D8"/>
    <w:rsid w:val="00EF2DC8"/>
    <w:rsid w:val="00EF2ED9"/>
    <w:rsid w:val="00EF44F2"/>
    <w:rsid w:val="00EF5A44"/>
    <w:rsid w:val="00EF5E93"/>
    <w:rsid w:val="00F00DF3"/>
    <w:rsid w:val="00F01387"/>
    <w:rsid w:val="00F027DC"/>
    <w:rsid w:val="00F0533E"/>
    <w:rsid w:val="00F1043A"/>
    <w:rsid w:val="00F2161B"/>
    <w:rsid w:val="00F22E9E"/>
    <w:rsid w:val="00F251A5"/>
    <w:rsid w:val="00F26043"/>
    <w:rsid w:val="00F300EA"/>
    <w:rsid w:val="00F31588"/>
    <w:rsid w:val="00F33DDE"/>
    <w:rsid w:val="00F35379"/>
    <w:rsid w:val="00F35927"/>
    <w:rsid w:val="00F418D3"/>
    <w:rsid w:val="00F43832"/>
    <w:rsid w:val="00F43A7F"/>
    <w:rsid w:val="00F471DF"/>
    <w:rsid w:val="00F50580"/>
    <w:rsid w:val="00F508F5"/>
    <w:rsid w:val="00F530E1"/>
    <w:rsid w:val="00F54478"/>
    <w:rsid w:val="00F55123"/>
    <w:rsid w:val="00F6262B"/>
    <w:rsid w:val="00F67490"/>
    <w:rsid w:val="00F678DB"/>
    <w:rsid w:val="00F67C87"/>
    <w:rsid w:val="00F70BDF"/>
    <w:rsid w:val="00F72FB9"/>
    <w:rsid w:val="00F73CD7"/>
    <w:rsid w:val="00F73F88"/>
    <w:rsid w:val="00F76F13"/>
    <w:rsid w:val="00F829DD"/>
    <w:rsid w:val="00F86E66"/>
    <w:rsid w:val="00F90048"/>
    <w:rsid w:val="00F93687"/>
    <w:rsid w:val="00F959DA"/>
    <w:rsid w:val="00F96746"/>
    <w:rsid w:val="00F96768"/>
    <w:rsid w:val="00FA2192"/>
    <w:rsid w:val="00FA2E25"/>
    <w:rsid w:val="00FA4473"/>
    <w:rsid w:val="00FA5F53"/>
    <w:rsid w:val="00FB0E33"/>
    <w:rsid w:val="00FB41D2"/>
    <w:rsid w:val="00FC1F17"/>
    <w:rsid w:val="00FC2A51"/>
    <w:rsid w:val="00FC5086"/>
    <w:rsid w:val="00FC5DF0"/>
    <w:rsid w:val="00FC6DFD"/>
    <w:rsid w:val="00FD4592"/>
    <w:rsid w:val="00FD58A1"/>
    <w:rsid w:val="00FE0E50"/>
    <w:rsid w:val="00FE2F6D"/>
    <w:rsid w:val="00FE5136"/>
    <w:rsid w:val="00FF42BC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1BC35A0F"/>
  <w15:chartTrackingRefBased/>
  <w15:docId w15:val="{29F6D7C8-AADF-479F-903D-705C6E57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9CB"/>
    <w:pPr>
      <w:spacing w:before="60" w:after="60" w:line="300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5B39CB"/>
    <w:pPr>
      <w:keepNext/>
      <w:keepLines/>
      <w:numPr>
        <w:numId w:val="6"/>
      </w:numPr>
      <w:spacing w:before="120" w:after="120"/>
      <w:ind w:left="5220"/>
      <w:outlineLvl w:val="0"/>
    </w:pPr>
    <w:rPr>
      <w:rFonts w:eastAsia="Times New Roman"/>
      <w:bCs/>
      <w:color w:val="4D4F53"/>
      <w:sz w:val="3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B39CB"/>
    <w:pPr>
      <w:keepNext/>
      <w:keepLines/>
      <w:numPr>
        <w:numId w:val="1"/>
      </w:numPr>
      <w:spacing w:before="120" w:after="120"/>
      <w:outlineLvl w:val="1"/>
    </w:pPr>
    <w:rPr>
      <w:rFonts w:eastAsia="Times New Roman"/>
      <w:bCs/>
      <w:color w:val="4D4F53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B39CB"/>
    <w:pPr>
      <w:keepNext/>
      <w:keepLines/>
      <w:numPr>
        <w:numId w:val="2"/>
      </w:numPr>
      <w:spacing w:before="120" w:after="120"/>
      <w:outlineLvl w:val="2"/>
    </w:pPr>
    <w:rPr>
      <w:rFonts w:eastAsia="Times New Roman"/>
      <w:bCs/>
      <w:color w:val="4D4F53"/>
      <w:sz w:val="22"/>
    </w:rPr>
  </w:style>
  <w:style w:type="paragraph" w:styleId="Heading4">
    <w:name w:val="heading 4"/>
    <w:aliases w:val="Block"/>
    <w:basedOn w:val="Normal"/>
    <w:next w:val="Normal"/>
    <w:link w:val="Heading4Char"/>
    <w:unhideWhenUsed/>
    <w:qFormat/>
    <w:rsid w:val="00D63587"/>
    <w:pPr>
      <w:keepNext/>
      <w:keepLines/>
      <w:spacing w:before="200"/>
      <w:outlineLvl w:val="3"/>
    </w:pPr>
    <w:rPr>
      <w:rFonts w:eastAsia="Times New Roman"/>
      <w:bCs/>
      <w:iCs/>
      <w:color w:val="4D4F53"/>
    </w:rPr>
  </w:style>
  <w:style w:type="paragraph" w:styleId="Heading5">
    <w:name w:val="heading 5"/>
    <w:basedOn w:val="HeadingBase"/>
    <w:next w:val="Normal"/>
    <w:link w:val="Heading5Char"/>
    <w:qFormat/>
    <w:rsid w:val="00356B46"/>
    <w:pPr>
      <w:tabs>
        <w:tab w:val="left" w:pos="1080"/>
      </w:tabs>
      <w:spacing w:before="0" w:line="240" w:lineRule="atLeast"/>
      <w:ind w:hanging="1080"/>
      <w:outlineLvl w:val="4"/>
    </w:pPr>
    <w:rPr>
      <w:color w:val="001551"/>
      <w:sz w:val="20"/>
    </w:rPr>
  </w:style>
  <w:style w:type="paragraph" w:styleId="Heading6">
    <w:name w:val="heading 6"/>
    <w:basedOn w:val="Heading5"/>
    <w:next w:val="Normal"/>
    <w:link w:val="Heading6Char"/>
    <w:qFormat/>
    <w:rsid w:val="00356B46"/>
    <w:pPr>
      <w:numPr>
        <w:ilvl w:val="4"/>
        <w:numId w:val="6"/>
      </w:numPr>
      <w:outlineLvl w:val="5"/>
    </w:pPr>
    <w:rPr>
      <w:b w:val="0"/>
      <w:i/>
    </w:rPr>
  </w:style>
  <w:style w:type="paragraph" w:styleId="Heading7">
    <w:name w:val="heading 7"/>
    <w:basedOn w:val="HeadingBase"/>
    <w:next w:val="Normal"/>
    <w:link w:val="Heading7Char"/>
    <w:qFormat/>
    <w:rsid w:val="00356B46"/>
    <w:pPr>
      <w:outlineLvl w:val="6"/>
    </w:pPr>
    <w:rPr>
      <w:sz w:val="20"/>
    </w:rPr>
  </w:style>
  <w:style w:type="paragraph" w:styleId="Heading8">
    <w:name w:val="heading 8"/>
    <w:basedOn w:val="HeadingBase"/>
    <w:next w:val="Normal"/>
    <w:link w:val="Heading8Char"/>
    <w:qFormat/>
    <w:rsid w:val="00356B46"/>
    <w:pPr>
      <w:outlineLvl w:val="7"/>
    </w:pPr>
    <w:rPr>
      <w:i/>
      <w:sz w:val="20"/>
    </w:rPr>
  </w:style>
  <w:style w:type="paragraph" w:styleId="Heading9">
    <w:name w:val="heading 9"/>
    <w:basedOn w:val="HeadingBase"/>
    <w:next w:val="Normal"/>
    <w:link w:val="Heading9Char"/>
    <w:qFormat/>
    <w:rsid w:val="00356B46"/>
    <w:pPr>
      <w:outlineLvl w:val="8"/>
    </w:pPr>
    <w:rPr>
      <w:color w:val="808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,Cover Page,ho,header odd,first"/>
    <w:basedOn w:val="Normal"/>
    <w:link w:val="Head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aliases w:val="1 (not to be included in TOC) Char,Cover Page Char,ho Char,header odd Char,first Char"/>
    <w:link w:val="Header"/>
    <w:uiPriority w:val="99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B39CB"/>
    <w:rPr>
      <w:rFonts w:ascii="Arial" w:eastAsia="Times New Roman" w:hAnsi="Arial"/>
      <w:bCs/>
      <w:color w:val="4D4F53"/>
      <w:sz w:val="30"/>
      <w:szCs w:val="28"/>
    </w:rPr>
  </w:style>
  <w:style w:type="character" w:customStyle="1" w:styleId="Heading2Char">
    <w:name w:val="Heading 2 Char"/>
    <w:link w:val="Heading2"/>
    <w:rsid w:val="005B39CB"/>
    <w:rPr>
      <w:rFonts w:ascii="Arial" w:eastAsia="Times New Roman" w:hAnsi="Arial"/>
      <w:bCs/>
      <w:color w:val="4D4F53"/>
      <w:sz w:val="24"/>
      <w:szCs w:val="26"/>
    </w:rPr>
  </w:style>
  <w:style w:type="character" w:customStyle="1" w:styleId="Heading3Char">
    <w:name w:val="Heading 3 Char"/>
    <w:link w:val="Heading3"/>
    <w:rsid w:val="005B39CB"/>
    <w:rPr>
      <w:rFonts w:ascii="Arial" w:eastAsia="Times New Roman" w:hAnsi="Arial"/>
      <w:bCs/>
      <w:color w:val="4D4F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D1080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link w:val="Title"/>
    <w:uiPriority w:val="10"/>
    <w:rsid w:val="00AD1080"/>
    <w:rPr>
      <w:rFonts w:ascii="Arial" w:eastAsia="Times New Roman" w:hAnsi="Arial" w:cs="Times New Roman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qFormat/>
    <w:rsid w:val="00AD1080"/>
    <w:pPr>
      <w:numPr>
        <w:ilvl w:val="1"/>
      </w:numPr>
    </w:pPr>
    <w:rPr>
      <w:rFonts w:eastAsia="Times New Roman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D1080"/>
    <w:rPr>
      <w:rFonts w:ascii="Arial" w:eastAsia="Times New Roman" w:hAnsi="Arial" w:cs="Times New Roman"/>
      <w:i/>
      <w:iCs/>
      <w:color w:val="4D4F53"/>
      <w:spacing w:val="15"/>
      <w:sz w:val="24"/>
      <w:szCs w:val="24"/>
    </w:rPr>
  </w:style>
  <w:style w:type="character" w:styleId="SubtleEmphasis">
    <w:name w:val="Subtle Emphasis"/>
    <w:uiPriority w:val="19"/>
    <w:qFormat/>
    <w:rsid w:val="00AD1080"/>
    <w:rPr>
      <w:rFonts w:ascii="Arial" w:hAnsi="Arial"/>
      <w:b w:val="0"/>
      <w:i/>
      <w:iCs/>
      <w:color w:val="808080"/>
      <w:sz w:val="24"/>
    </w:rPr>
  </w:style>
  <w:style w:type="character" w:styleId="Emphasis">
    <w:name w:val="Emphasis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73CB0"/>
    <w:rPr>
      <w:rFonts w:eastAsia="Times New Roman"/>
      <w:lang w:eastAsia="ja-JP"/>
    </w:rPr>
  </w:style>
  <w:style w:type="character" w:customStyle="1" w:styleId="Heading4Char">
    <w:name w:val="Heading 4 Char"/>
    <w:aliases w:val="Block Char"/>
    <w:link w:val="Heading4"/>
    <w:uiPriority w:val="9"/>
    <w:rsid w:val="00D63587"/>
    <w:rPr>
      <w:rFonts w:ascii="Arial" w:eastAsia="Times New Roman" w:hAnsi="Arial" w:cs="Times New Roman"/>
      <w:bCs/>
      <w:iCs/>
      <w:color w:val="4D4F53"/>
      <w:sz w:val="20"/>
    </w:rPr>
  </w:style>
  <w:style w:type="paragraph" w:customStyle="1" w:styleId="Simple">
    <w:name w:val="Simple"/>
    <w:basedOn w:val="Normal"/>
    <w:rsid w:val="0058259F"/>
    <w:pPr>
      <w:spacing w:before="100" w:beforeAutospacing="1" w:after="100" w:afterAutospacing="1" w:line="240" w:lineRule="auto"/>
      <w:jc w:val="both"/>
    </w:pPr>
    <w:rPr>
      <w:rFonts w:eastAsia="Times New Roman"/>
      <w:sz w:val="18"/>
      <w:szCs w:val="18"/>
      <w:lang w:val="en-IN"/>
    </w:rPr>
  </w:style>
  <w:style w:type="paragraph" w:customStyle="1" w:styleId="CoverCustomerName">
    <w:name w:val="Cover Customer Name"/>
    <w:basedOn w:val="Normal"/>
    <w:rsid w:val="0058259F"/>
    <w:pPr>
      <w:keepNext/>
      <w:keepLines/>
      <w:tabs>
        <w:tab w:val="left" w:pos="0"/>
      </w:tabs>
      <w:spacing w:before="1560" w:after="0" w:afterAutospacing="1" w:line="640" w:lineRule="exact"/>
      <w:jc w:val="both"/>
    </w:pPr>
    <w:rPr>
      <w:rFonts w:ascii="Arial Black" w:eastAsia="Times New Roman" w:hAnsi="Arial Black"/>
      <w:b/>
      <w:bCs/>
      <w:color w:val="001551"/>
      <w:spacing w:val="-28"/>
      <w:kern w:val="28"/>
      <w:sz w:val="66"/>
      <w:szCs w:val="20"/>
      <w:lang w:val="en-IN"/>
    </w:rPr>
  </w:style>
  <w:style w:type="paragraph" w:customStyle="1" w:styleId="CoverProjectName">
    <w:name w:val="Cover Project Name"/>
    <w:basedOn w:val="Normal"/>
    <w:rsid w:val="0058259F"/>
    <w:pPr>
      <w:keepNext/>
      <w:keepLines/>
      <w:spacing w:before="0" w:after="0" w:afterAutospacing="1" w:line="480" w:lineRule="atLeast"/>
      <w:ind w:right="835"/>
      <w:jc w:val="both"/>
    </w:pPr>
    <w:rPr>
      <w:rFonts w:ascii="Arial Black" w:eastAsia="Times New Roman" w:hAnsi="Arial Black"/>
      <w:b/>
      <w:color w:val="001551"/>
      <w:spacing w:val="-28"/>
      <w:kern w:val="28"/>
      <w:sz w:val="48"/>
      <w:szCs w:val="20"/>
      <w:lang w:val="en-IN"/>
    </w:rPr>
  </w:style>
  <w:style w:type="paragraph" w:customStyle="1" w:styleId="CoverVersion">
    <w:name w:val="Cover Version"/>
    <w:next w:val="Normal"/>
    <w:rsid w:val="0058259F"/>
    <w:rPr>
      <w:rFonts w:ascii="Arial Black" w:eastAsia="Times New Roman" w:hAnsi="Arial Black"/>
      <w:color w:val="999999"/>
      <w:sz w:val="36"/>
    </w:rPr>
  </w:style>
  <w:style w:type="paragraph" w:customStyle="1" w:styleId="CoverDocumentName">
    <w:name w:val="Cover Document Name"/>
    <w:basedOn w:val="Normal"/>
    <w:rsid w:val="0058259F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/>
      <w:b/>
      <w:bCs/>
      <w:color w:val="C61217"/>
      <w:kern w:val="28"/>
      <w:sz w:val="48"/>
      <w:szCs w:val="20"/>
      <w:lang w:val="en-IN"/>
    </w:rPr>
  </w:style>
  <w:style w:type="paragraph" w:styleId="CommentText">
    <w:name w:val="annotation text"/>
    <w:basedOn w:val="Normal"/>
    <w:link w:val="CommentTextChar"/>
    <w:rsid w:val="0058259F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link w:val="CommentText"/>
    <w:rsid w:val="0058259F"/>
    <w:rPr>
      <w:rFonts w:ascii="Arial" w:eastAsia="Times New Roman" w:hAnsi="Arial" w:cs="Times New Roman"/>
      <w:sz w:val="20"/>
      <w:szCs w:val="20"/>
      <w:lang w:val="en-IN"/>
    </w:rPr>
  </w:style>
  <w:style w:type="character" w:styleId="FootnoteReference">
    <w:name w:val="footnote reference"/>
    <w:semiHidden/>
    <w:rsid w:val="0058259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8259F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character" w:customStyle="1" w:styleId="FootnoteTextChar">
    <w:name w:val="Footnote Text Char"/>
    <w:link w:val="FootnoteText"/>
    <w:semiHidden/>
    <w:rsid w:val="0058259F"/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customStyle="1" w:styleId="CoverDocumentInfo">
    <w:name w:val="Cover Document Info"/>
    <w:basedOn w:val="Heading1"/>
    <w:next w:val="CommentText"/>
    <w:rsid w:val="0058259F"/>
    <w:pPr>
      <w:numPr>
        <w:numId w:val="0"/>
      </w:num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hAnsi="Arial Black"/>
      <w:bCs w:val="0"/>
      <w:color w:val="808080"/>
      <w:kern w:val="20"/>
      <w:sz w:val="24"/>
      <w:szCs w:val="20"/>
      <w:lang w:val="en-IN"/>
    </w:rPr>
  </w:style>
  <w:style w:type="paragraph" w:customStyle="1" w:styleId="TableText">
    <w:name w:val="Table Text"/>
    <w:basedOn w:val="Normal"/>
    <w:rsid w:val="0058259F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TOCHeading">
    <w:name w:val="TOC Heading"/>
    <w:basedOn w:val="Normal"/>
    <w:qFormat/>
    <w:rsid w:val="007E7271"/>
    <w:pPr>
      <w:spacing w:before="0" w:after="360" w:afterAutospacing="1"/>
      <w:ind w:left="1077"/>
    </w:pPr>
    <w:rPr>
      <w:rFonts w:ascii="Arial Black" w:eastAsia="Times New Roman" w:hAnsi="Arial Black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983213"/>
    <w:pPr>
      <w:tabs>
        <w:tab w:val="left" w:pos="450"/>
        <w:tab w:val="right" w:leader="dot" w:pos="8640"/>
      </w:tabs>
      <w:spacing w:before="0" w:after="120" w:afterAutospacing="1" w:line="240" w:lineRule="atLeast"/>
      <w:jc w:val="both"/>
    </w:pPr>
    <w:rPr>
      <w:rFonts w:eastAsia="Times New Roman"/>
      <w:noProof/>
      <w:spacing w:val="-4"/>
      <w:szCs w:val="20"/>
      <w:lang w:val="en-IN"/>
    </w:rPr>
  </w:style>
  <w:style w:type="paragraph" w:styleId="TOC2">
    <w:name w:val="toc 2"/>
    <w:basedOn w:val="Normal"/>
    <w:autoRedefine/>
    <w:uiPriority w:val="39"/>
    <w:rsid w:val="0058259F"/>
    <w:pPr>
      <w:tabs>
        <w:tab w:val="left" w:pos="1080"/>
        <w:tab w:val="right" w:leader="dot" w:pos="8640"/>
      </w:tabs>
      <w:spacing w:before="0" w:after="120" w:afterAutospacing="1" w:line="240" w:lineRule="atLeast"/>
      <w:ind w:left="450"/>
      <w:jc w:val="both"/>
    </w:pPr>
    <w:rPr>
      <w:rFonts w:eastAsia="Times New Roman"/>
      <w:noProof/>
      <w:szCs w:val="20"/>
      <w:lang w:val="en-IN"/>
    </w:rPr>
  </w:style>
  <w:style w:type="character" w:styleId="Hyperlink">
    <w:name w:val="Hyperlink"/>
    <w:uiPriority w:val="99"/>
    <w:rsid w:val="0058259F"/>
    <w:rPr>
      <w:color w:val="0000FF"/>
      <w:u w:val="single"/>
    </w:rPr>
  </w:style>
  <w:style w:type="character" w:customStyle="1" w:styleId="Heading5Char">
    <w:name w:val="Heading 5 Char"/>
    <w:link w:val="Heading5"/>
    <w:rsid w:val="00356B46"/>
    <w:rPr>
      <w:rFonts w:ascii="Arial" w:eastAsia="Times New Roman" w:hAnsi="Arial"/>
      <w:b/>
      <w:color w:val="001551"/>
      <w:spacing w:val="-4"/>
      <w:kern w:val="28"/>
      <w:lang w:eastAsia="en-US"/>
    </w:rPr>
  </w:style>
  <w:style w:type="character" w:customStyle="1" w:styleId="Heading6Char">
    <w:name w:val="Heading 6 Char"/>
    <w:link w:val="Heading6"/>
    <w:rsid w:val="00356B46"/>
    <w:rPr>
      <w:rFonts w:ascii="Arial" w:eastAsia="Times New Roman" w:hAnsi="Arial"/>
      <w:i/>
      <w:color w:val="001551"/>
      <w:spacing w:val="-4"/>
      <w:kern w:val="28"/>
      <w:lang w:val="en-IN"/>
    </w:rPr>
  </w:style>
  <w:style w:type="character" w:customStyle="1" w:styleId="Heading7Char">
    <w:name w:val="Heading 7 Char"/>
    <w:link w:val="Heading7"/>
    <w:rsid w:val="00356B46"/>
    <w:rPr>
      <w:rFonts w:ascii="Arial" w:eastAsia="Times New Roman" w:hAnsi="Arial"/>
      <w:b/>
      <w:spacing w:val="-4"/>
      <w:kern w:val="28"/>
      <w:lang w:eastAsia="en-US"/>
    </w:rPr>
  </w:style>
  <w:style w:type="character" w:customStyle="1" w:styleId="Heading8Char">
    <w:name w:val="Heading 8 Char"/>
    <w:link w:val="Heading8"/>
    <w:rsid w:val="00356B46"/>
    <w:rPr>
      <w:rFonts w:ascii="Arial" w:eastAsia="Times New Roman" w:hAnsi="Arial"/>
      <w:b/>
      <w:i/>
      <w:spacing w:val="-4"/>
      <w:kern w:val="28"/>
      <w:lang w:eastAsia="en-US"/>
    </w:rPr>
  </w:style>
  <w:style w:type="character" w:customStyle="1" w:styleId="Heading9Char">
    <w:name w:val="Heading 9 Char"/>
    <w:link w:val="Heading9"/>
    <w:rsid w:val="00356B46"/>
    <w:rPr>
      <w:rFonts w:ascii="Arial" w:eastAsia="Times New Roman" w:hAnsi="Arial"/>
      <w:b/>
      <w:color w:val="808080"/>
      <w:spacing w:val="-4"/>
      <w:kern w:val="28"/>
      <w:lang w:eastAsia="en-US"/>
    </w:rPr>
  </w:style>
  <w:style w:type="paragraph" w:customStyle="1" w:styleId="HeadingBase">
    <w:name w:val="Heading Base"/>
    <w:basedOn w:val="Normal"/>
    <w:next w:val="Normal"/>
    <w:rsid w:val="00356B46"/>
    <w:pPr>
      <w:keepNext/>
      <w:keepLines/>
      <w:spacing w:before="140" w:after="100" w:afterAutospacing="1" w:line="220" w:lineRule="atLeast"/>
      <w:ind w:left="1080"/>
      <w:jc w:val="both"/>
    </w:pPr>
    <w:rPr>
      <w:rFonts w:eastAsia="Times New Roman"/>
      <w:b/>
      <w:spacing w:val="-4"/>
      <w:kern w:val="28"/>
      <w:sz w:val="22"/>
      <w:szCs w:val="20"/>
      <w:lang w:val="en-IN"/>
    </w:rPr>
  </w:style>
  <w:style w:type="paragraph" w:customStyle="1" w:styleId="BlockQuotation">
    <w:name w:val="Block Quotation"/>
    <w:basedOn w:val="Normal"/>
    <w:rsid w:val="00356B46"/>
    <w:pPr>
      <w:pBdr>
        <w:top w:val="single" w:sz="2" w:space="12" w:color="808080"/>
        <w:left w:val="single" w:sz="2" w:space="12" w:color="808080"/>
        <w:bottom w:val="single" w:sz="2" w:space="12" w:color="808080"/>
        <w:right w:val="single" w:sz="2" w:space="12" w:color="808080"/>
      </w:pBdr>
      <w:shd w:val="clear" w:color="auto" w:fill="FFFFCC"/>
      <w:spacing w:before="0" w:after="240" w:afterAutospacing="1" w:line="220" w:lineRule="atLeast"/>
      <w:ind w:left="1368" w:right="240"/>
      <w:jc w:val="both"/>
    </w:pPr>
    <w:rPr>
      <w:rFonts w:ascii="Arial Narrow" w:eastAsia="Times New Roman" w:hAnsi="Arial Narrow"/>
      <w:szCs w:val="20"/>
      <w:lang w:val="en-IN"/>
    </w:rPr>
  </w:style>
  <w:style w:type="paragraph" w:customStyle="1" w:styleId="Picture">
    <w:name w:val="Picture"/>
    <w:basedOn w:val="Normal"/>
    <w:next w:val="Caption"/>
    <w:rsid w:val="00356B46"/>
    <w:pPr>
      <w:keepNext/>
      <w:spacing w:before="0" w:after="100" w:afterAutospacing="1"/>
      <w:ind w:left="1080"/>
      <w:jc w:val="both"/>
    </w:pPr>
    <w:rPr>
      <w:rFonts w:eastAsia="Times New Roman"/>
      <w:spacing w:val="-5"/>
      <w:szCs w:val="20"/>
      <w:lang w:val="en-IN"/>
    </w:rPr>
  </w:style>
  <w:style w:type="paragraph" w:styleId="Caption">
    <w:name w:val="caption"/>
    <w:basedOn w:val="Picture"/>
    <w:next w:val="Normal"/>
    <w:qFormat/>
    <w:rsid w:val="00356B46"/>
    <w:pPr>
      <w:pBdr>
        <w:bottom w:val="single" w:sz="2" w:space="1" w:color="808080"/>
      </w:pBdr>
      <w:spacing w:before="100" w:beforeAutospacing="1" w:after="120"/>
      <w:ind w:left="720"/>
    </w:pPr>
    <w:rPr>
      <w:rFonts w:ascii="Arial Narrow" w:hAnsi="Arial Narrow"/>
      <w:spacing w:val="0"/>
    </w:rPr>
  </w:style>
  <w:style w:type="paragraph" w:customStyle="1" w:styleId="ChapterSubtitle">
    <w:name w:val="Chapter Subtitle"/>
    <w:basedOn w:val="Subtitle"/>
    <w:rsid w:val="00356B46"/>
    <w:pPr>
      <w:numPr>
        <w:ilvl w:val="0"/>
      </w:numPr>
    </w:pPr>
    <w:rPr>
      <w:rFonts w:eastAsia="Calibri"/>
      <w:i w:val="0"/>
      <w:iCs w:val="0"/>
      <w:color w:val="auto"/>
      <w:spacing w:val="0"/>
      <w:sz w:val="20"/>
      <w:szCs w:val="22"/>
    </w:rPr>
  </w:style>
  <w:style w:type="paragraph" w:customStyle="1" w:styleId="CompanyName">
    <w:name w:val="Company Name"/>
    <w:basedOn w:val="Normal"/>
    <w:rsid w:val="00356B46"/>
    <w:pPr>
      <w:keepNext/>
      <w:keepLines/>
      <w:spacing w:before="0" w:after="100" w:afterAutospacing="1" w:line="220" w:lineRule="atLeast"/>
      <w:jc w:val="both"/>
    </w:pPr>
    <w:rPr>
      <w:rFonts w:ascii="Arial Black" w:eastAsia="Times New Roman" w:hAnsi="Arial Black"/>
      <w:color w:val="C61217"/>
      <w:spacing w:val="-25"/>
      <w:kern w:val="28"/>
      <w:sz w:val="32"/>
      <w:szCs w:val="20"/>
      <w:lang w:val="en-IN"/>
    </w:rPr>
  </w:style>
  <w:style w:type="paragraph" w:customStyle="1" w:styleId="ChapterTitle">
    <w:name w:val="Chapter Title"/>
    <w:basedOn w:val="Normal"/>
    <w:rsid w:val="00356B46"/>
    <w:pPr>
      <w:spacing w:before="120" w:after="100" w:afterAutospacing="1" w:line="660" w:lineRule="exact"/>
      <w:jc w:val="center"/>
    </w:pPr>
    <w:rPr>
      <w:rFonts w:ascii="Arial Black" w:eastAsia="Times New Roman" w:hAnsi="Arial Black"/>
      <w:color w:val="FFFFFF"/>
      <w:spacing w:val="-40"/>
      <w:sz w:val="84"/>
      <w:szCs w:val="20"/>
      <w:lang w:val="en-IN"/>
    </w:rPr>
  </w:style>
  <w:style w:type="paragraph" w:customStyle="1" w:styleId="FootnoteBase">
    <w:name w:val="Footnote Base"/>
    <w:basedOn w:val="Normal"/>
    <w:rsid w:val="00356B46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paragraph" w:styleId="ListBullet">
    <w:name w:val="List Bullet"/>
    <w:basedOn w:val="Normal"/>
    <w:rsid w:val="00356B46"/>
    <w:pPr>
      <w:numPr>
        <w:ilvl w:val="1"/>
        <w:numId w:val="5"/>
      </w:numPr>
      <w:tabs>
        <w:tab w:val="clear" w:pos="1440"/>
        <w:tab w:val="num" w:pos="1080"/>
        <w:tab w:val="left" w:pos="2520"/>
      </w:tabs>
      <w:spacing w:before="0" w:after="100" w:afterAutospacing="1"/>
      <w:ind w:left="1080"/>
      <w:jc w:val="both"/>
    </w:pPr>
    <w:rPr>
      <w:rFonts w:eastAsia="Times New Roman"/>
      <w:szCs w:val="20"/>
      <w:lang w:val="en-IN"/>
    </w:rPr>
  </w:style>
  <w:style w:type="paragraph" w:customStyle="1" w:styleId="TitleCover">
    <w:name w:val="Title Cover"/>
    <w:basedOn w:val="HeadingBase"/>
    <w:next w:val="Normal"/>
    <w:rsid w:val="00356B46"/>
    <w:pPr>
      <w:tabs>
        <w:tab w:val="left" w:pos="0"/>
      </w:tabs>
      <w:spacing w:before="240" w:after="500" w:line="640" w:lineRule="exact"/>
      <w:ind w:left="0"/>
    </w:pPr>
    <w:rPr>
      <w:rFonts w:ascii="Arial Black" w:hAnsi="Arial Black"/>
      <w:bCs/>
      <w:color w:val="C61217"/>
      <w:spacing w:val="0"/>
      <w:sz w:val="48"/>
    </w:rPr>
  </w:style>
  <w:style w:type="paragraph" w:styleId="DocumentMap">
    <w:name w:val="Document Map"/>
    <w:basedOn w:val="Normal"/>
    <w:link w:val="DocumentMapChar"/>
    <w:semiHidden/>
    <w:rsid w:val="00356B46"/>
    <w:pPr>
      <w:shd w:val="clear" w:color="auto" w:fill="000080"/>
      <w:spacing w:before="0" w:after="100" w:afterAutospacing="1"/>
      <w:ind w:left="720"/>
      <w:jc w:val="both"/>
    </w:pPr>
    <w:rPr>
      <w:rFonts w:ascii="Tahoma" w:eastAsia="Times New Roman" w:hAnsi="Tahoma" w:cs="Tahoma"/>
      <w:szCs w:val="20"/>
      <w:lang w:val="en-IN"/>
    </w:rPr>
  </w:style>
  <w:style w:type="character" w:customStyle="1" w:styleId="DocumentMapChar">
    <w:name w:val="Document Map Char"/>
    <w:link w:val="DocumentMap"/>
    <w:semiHidden/>
    <w:rsid w:val="00356B46"/>
    <w:rPr>
      <w:rFonts w:ascii="Tahoma" w:eastAsia="Times New Roman" w:hAnsi="Tahoma" w:cs="Tahoma"/>
      <w:shd w:val="clear" w:color="auto" w:fill="000080"/>
      <w:lang w:eastAsia="en-US"/>
    </w:rPr>
  </w:style>
  <w:style w:type="character" w:styleId="EndnoteReference">
    <w:name w:val="endnote reference"/>
    <w:semiHidden/>
    <w:rsid w:val="00356B46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356B46"/>
  </w:style>
  <w:style w:type="character" w:customStyle="1" w:styleId="EndnoteTextChar">
    <w:name w:val="Endnote Text Char"/>
    <w:link w:val="EndnoteText"/>
    <w:semiHidden/>
    <w:rsid w:val="00356B46"/>
    <w:rPr>
      <w:rFonts w:ascii="Arial" w:eastAsia="Times New Roman" w:hAnsi="Arial"/>
      <w:spacing w:val="-5"/>
      <w:sz w:val="16"/>
      <w:lang w:eastAsia="en-US"/>
    </w:rPr>
  </w:style>
  <w:style w:type="paragraph" w:customStyle="1" w:styleId="TableHeader">
    <w:name w:val="Table Header"/>
    <w:basedOn w:val="Normal"/>
    <w:autoRedefine/>
    <w:rsid w:val="00356B46"/>
    <w:pPr>
      <w:shd w:val="clear" w:color="auto" w:fill="001551"/>
      <w:spacing w:before="0" w:after="0" w:line="240" w:lineRule="auto"/>
      <w:jc w:val="center"/>
    </w:pPr>
    <w:rPr>
      <w:rFonts w:ascii="Arial Black" w:eastAsia="Times New Roman" w:hAnsi="Arial Black"/>
      <w:szCs w:val="18"/>
      <w:lang w:val="en-IN"/>
    </w:rPr>
  </w:style>
  <w:style w:type="paragraph" w:customStyle="1" w:styleId="StyleTableHeader">
    <w:name w:val="Style Table Header +"/>
    <w:basedOn w:val="TableHeader"/>
    <w:rsid w:val="00356B46"/>
  </w:style>
  <w:style w:type="paragraph" w:customStyle="1" w:styleId="IndexBase">
    <w:name w:val="Index Base"/>
    <w:basedOn w:val="Normal"/>
    <w:rsid w:val="00356B46"/>
    <w:pPr>
      <w:spacing w:before="0" w:after="100" w:afterAutospacing="1" w:line="240" w:lineRule="atLeast"/>
      <w:ind w:left="360" w:hanging="360"/>
      <w:jc w:val="both"/>
    </w:pPr>
    <w:rPr>
      <w:rFonts w:eastAsia="Times New Roman"/>
      <w:spacing w:val="-5"/>
      <w:sz w:val="18"/>
      <w:szCs w:val="20"/>
      <w:lang w:val="en-IN"/>
    </w:rPr>
  </w:style>
  <w:style w:type="paragraph" w:styleId="Index1">
    <w:name w:val="index 1"/>
    <w:basedOn w:val="IndexBase"/>
    <w:autoRedefine/>
    <w:semiHidden/>
    <w:rsid w:val="00356B46"/>
  </w:style>
  <w:style w:type="paragraph" w:styleId="Index2">
    <w:name w:val="index 2"/>
    <w:basedOn w:val="IndexBase"/>
    <w:autoRedefine/>
    <w:semiHidden/>
    <w:rsid w:val="00356B46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356B46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356B46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356B46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356B46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356B46"/>
    <w:rPr>
      <w:rFonts w:ascii="Arial Black" w:hAnsi="Arial Black"/>
      <w:spacing w:val="-4"/>
      <w:sz w:val="18"/>
    </w:rPr>
  </w:style>
  <w:style w:type="character" w:styleId="LineNumber">
    <w:name w:val="line number"/>
    <w:rsid w:val="00356B46"/>
    <w:rPr>
      <w:sz w:val="18"/>
    </w:rPr>
  </w:style>
  <w:style w:type="paragraph" w:styleId="List">
    <w:name w:val="List"/>
    <w:basedOn w:val="Normal"/>
    <w:rsid w:val="00356B46"/>
    <w:pPr>
      <w:spacing w:before="0" w:after="240" w:afterAutospacing="1"/>
      <w:ind w:left="1440" w:hanging="360"/>
      <w:jc w:val="both"/>
    </w:pPr>
    <w:rPr>
      <w:rFonts w:eastAsia="Times New Roman"/>
      <w:szCs w:val="20"/>
      <w:lang w:val="en-IN"/>
    </w:rPr>
  </w:style>
  <w:style w:type="paragraph" w:customStyle="1" w:styleId="BulletMindTree">
    <w:name w:val="BulletMindTree"/>
    <w:basedOn w:val="Normal"/>
    <w:rsid w:val="00356B46"/>
    <w:pPr>
      <w:tabs>
        <w:tab w:val="num" w:pos="720"/>
      </w:tabs>
      <w:spacing w:before="0" w:after="100" w:afterAutospacing="1"/>
      <w:ind w:left="720" w:hanging="360"/>
      <w:jc w:val="both"/>
    </w:pPr>
    <w:rPr>
      <w:rFonts w:eastAsia="Times New Roman"/>
      <w:szCs w:val="20"/>
      <w:lang w:val="en-IN"/>
    </w:rPr>
  </w:style>
  <w:style w:type="character" w:styleId="CommentReference">
    <w:name w:val="annotation reference"/>
    <w:rsid w:val="00356B4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56B46"/>
    <w:pPr>
      <w:spacing w:before="0" w:beforeAutospacing="0" w:line="300" w:lineRule="auto"/>
      <w:ind w:left="720"/>
    </w:pPr>
    <w:rPr>
      <w:b/>
      <w:bCs/>
    </w:rPr>
  </w:style>
  <w:style w:type="character" w:customStyle="1" w:styleId="CommentSubjectChar">
    <w:name w:val="Comment Subject Char"/>
    <w:link w:val="CommentSubject"/>
    <w:semiHidden/>
    <w:rsid w:val="00356B46"/>
    <w:rPr>
      <w:rFonts w:ascii="Arial" w:eastAsia="Times New Roman" w:hAnsi="Arial" w:cs="Times New Roman"/>
      <w:b/>
      <w:bCs/>
      <w:sz w:val="20"/>
      <w:szCs w:val="20"/>
      <w:lang w:val="en-IN" w:eastAsia="en-US"/>
    </w:rPr>
  </w:style>
  <w:style w:type="paragraph" w:styleId="NormalIndent">
    <w:name w:val="Normal Indent"/>
    <w:basedOn w:val="Normal"/>
    <w:rsid w:val="00356B46"/>
    <w:pPr>
      <w:spacing w:before="0" w:after="100" w:afterAutospacing="1"/>
      <w:ind w:left="1440"/>
      <w:jc w:val="both"/>
    </w:pPr>
    <w:rPr>
      <w:rFonts w:eastAsia="Times New Roman"/>
      <w:szCs w:val="20"/>
      <w:lang w:val="en-IN"/>
    </w:rPr>
  </w:style>
  <w:style w:type="paragraph" w:customStyle="1" w:styleId="ReturnAddress">
    <w:name w:val="Return Address"/>
    <w:basedOn w:val="SectionHeading"/>
    <w:rsid w:val="00356B46"/>
    <w:pPr>
      <w:numPr>
        <w:numId w:val="0"/>
      </w:numPr>
      <w:pBdr>
        <w:bottom w:val="single" w:sz="6" w:space="0" w:color="FFFFFF"/>
      </w:pBdr>
      <w:shd w:val="clear" w:color="auto" w:fill="auto"/>
      <w:spacing w:after="0"/>
      <w:jc w:val="center"/>
    </w:pPr>
    <w:rPr>
      <w:rFonts w:ascii="Arial" w:hAnsi="Arial" w:cs="Arial"/>
      <w:color w:val="000000"/>
      <w:spacing w:val="0"/>
      <w:sz w:val="16"/>
    </w:rPr>
  </w:style>
  <w:style w:type="paragraph" w:customStyle="1" w:styleId="SectionHeading">
    <w:name w:val="Section Heading"/>
    <w:basedOn w:val="Heading1"/>
    <w:rsid w:val="00356B46"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tabs>
        <w:tab w:val="num" w:pos="360"/>
      </w:tabs>
      <w:spacing w:before="100" w:after="100" w:afterAutospacing="1" w:line="240" w:lineRule="auto"/>
      <w:ind w:left="170" w:hanging="170"/>
      <w:jc w:val="both"/>
    </w:pPr>
    <w:rPr>
      <w:rFonts w:ascii="Arial Black" w:hAnsi="Arial Black"/>
      <w:bCs w:val="0"/>
      <w:color w:val="FFFFFF"/>
      <w:spacing w:val="-10"/>
      <w:kern w:val="20"/>
      <w:sz w:val="24"/>
      <w:szCs w:val="20"/>
      <w:lang w:val="en-IN"/>
    </w:rPr>
  </w:style>
  <w:style w:type="paragraph" w:customStyle="1" w:styleId="SectionLabel">
    <w:name w:val="Section Label"/>
    <w:basedOn w:val="HeadingBase"/>
    <w:next w:val="Normal"/>
    <w:rsid w:val="00356B46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table" w:styleId="TableGrid">
    <w:name w:val="Table Grid"/>
    <w:basedOn w:val="TableNormal"/>
    <w:rsid w:val="00356B46"/>
    <w:pPr>
      <w:spacing w:after="100" w:afterAutospacing="1" w:line="300" w:lineRule="auto"/>
      <w:ind w:left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Cover">
    <w:name w:val="Subtitle Cover"/>
    <w:basedOn w:val="TitleCover"/>
    <w:next w:val="Normal"/>
    <w:rsid w:val="00356B46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</w:rPr>
  </w:style>
  <w:style w:type="character" w:customStyle="1" w:styleId="Superscript">
    <w:name w:val="Superscript"/>
    <w:rsid w:val="00356B46"/>
    <w:rPr>
      <w:b/>
      <w:vertAlign w:val="superscript"/>
    </w:rPr>
  </w:style>
  <w:style w:type="paragraph" w:styleId="TableofAuthorities">
    <w:name w:val="table of authorities"/>
    <w:basedOn w:val="Normal"/>
    <w:semiHidden/>
    <w:rsid w:val="00356B46"/>
    <w:pPr>
      <w:tabs>
        <w:tab w:val="right" w:leader="dot" w:pos="7560"/>
      </w:tabs>
      <w:spacing w:before="0" w:after="100" w:afterAutospacing="1"/>
      <w:ind w:left="1440" w:hanging="360"/>
      <w:jc w:val="both"/>
    </w:pPr>
    <w:rPr>
      <w:rFonts w:eastAsia="Times New Roman"/>
      <w:szCs w:val="20"/>
      <w:lang w:val="en-IN"/>
    </w:rPr>
  </w:style>
  <w:style w:type="paragraph" w:customStyle="1" w:styleId="TOCBase">
    <w:name w:val="TOC Base"/>
    <w:basedOn w:val="Normal"/>
    <w:rsid w:val="00356B46"/>
    <w:pPr>
      <w:tabs>
        <w:tab w:val="right" w:leader="dot" w:pos="6480"/>
      </w:tabs>
      <w:spacing w:before="0" w:after="120" w:afterAutospacing="1" w:line="240" w:lineRule="atLeast"/>
      <w:jc w:val="both"/>
    </w:pPr>
    <w:rPr>
      <w:rFonts w:eastAsia="Times New Roman"/>
      <w:szCs w:val="20"/>
      <w:lang w:val="en-IN"/>
    </w:rPr>
  </w:style>
  <w:style w:type="paragraph" w:styleId="TableofFigures">
    <w:name w:val="table of figures"/>
    <w:basedOn w:val="TOCBase"/>
    <w:semiHidden/>
    <w:rsid w:val="00356B46"/>
    <w:pPr>
      <w:ind w:left="1440" w:hanging="360"/>
    </w:pPr>
  </w:style>
  <w:style w:type="paragraph" w:styleId="TOC3">
    <w:name w:val="toc 3"/>
    <w:basedOn w:val="TOCBase"/>
    <w:autoRedefine/>
    <w:uiPriority w:val="39"/>
    <w:rsid w:val="00356B46"/>
    <w:pPr>
      <w:tabs>
        <w:tab w:val="clear" w:pos="6480"/>
        <w:tab w:val="left" w:pos="1200"/>
        <w:tab w:val="right" w:leader="dot" w:pos="8640"/>
      </w:tabs>
      <w:ind w:left="360"/>
    </w:pPr>
    <w:rPr>
      <w:noProof/>
    </w:rPr>
  </w:style>
  <w:style w:type="paragraph" w:styleId="TOC4">
    <w:name w:val="toc 4"/>
    <w:basedOn w:val="TOCBase"/>
    <w:autoRedefine/>
    <w:semiHidden/>
    <w:rsid w:val="00356B46"/>
    <w:pPr>
      <w:ind w:left="360"/>
    </w:pPr>
  </w:style>
  <w:style w:type="paragraph" w:styleId="TOC5">
    <w:name w:val="toc 5"/>
    <w:basedOn w:val="TOCBase"/>
    <w:autoRedefine/>
    <w:semiHidden/>
    <w:rsid w:val="00356B46"/>
    <w:pPr>
      <w:ind w:left="360"/>
    </w:pPr>
  </w:style>
  <w:style w:type="paragraph" w:customStyle="1" w:styleId="CustomerName">
    <w:name w:val="Customer Name"/>
    <w:basedOn w:val="TitleCover"/>
    <w:rsid w:val="00356B46"/>
    <w:rPr>
      <w:color w:val="001551"/>
      <w:spacing w:val="-24"/>
      <w:sz w:val="72"/>
    </w:rPr>
  </w:style>
  <w:style w:type="paragraph" w:customStyle="1" w:styleId="ProjectName">
    <w:name w:val="Project Name"/>
    <w:basedOn w:val="SubtitleCover"/>
    <w:rsid w:val="00356B46"/>
    <w:pPr>
      <w:pBdr>
        <w:top w:val="none" w:sz="0" w:space="0" w:color="auto"/>
      </w:pBdr>
      <w:ind w:left="0"/>
    </w:pPr>
    <w:rPr>
      <w:rFonts w:ascii="Arial Black" w:hAnsi="Arial Black"/>
      <w:b/>
      <w:bCs w:val="0"/>
      <w:color w:val="001551"/>
      <w:spacing w:val="0"/>
    </w:rPr>
  </w:style>
  <w:style w:type="paragraph" w:customStyle="1" w:styleId="VersionInfo">
    <w:name w:val="Version Info"/>
    <w:basedOn w:val="Normal"/>
    <w:rsid w:val="00356B46"/>
    <w:pPr>
      <w:spacing w:before="0" w:after="100" w:afterAutospacing="1"/>
      <w:jc w:val="both"/>
    </w:pPr>
    <w:rPr>
      <w:rFonts w:ascii="Arial Black" w:eastAsia="Times New Roman" w:hAnsi="Arial Black"/>
      <w:color w:val="999999"/>
      <w:sz w:val="36"/>
      <w:szCs w:val="20"/>
      <w:lang w:val="en-IN"/>
    </w:rPr>
  </w:style>
  <w:style w:type="paragraph" w:customStyle="1" w:styleId="CoverFooter">
    <w:name w:val="Cover Footer"/>
    <w:basedOn w:val="Footer"/>
    <w:rsid w:val="00356B46"/>
    <w:pPr>
      <w:keepLines/>
      <w:tabs>
        <w:tab w:val="clear" w:pos="4680"/>
        <w:tab w:val="clear" w:pos="9360"/>
        <w:tab w:val="left" w:pos="4320"/>
        <w:tab w:val="left" w:pos="4962"/>
      </w:tabs>
      <w:spacing w:before="0" w:after="100" w:afterAutospacing="1"/>
      <w:jc w:val="both"/>
    </w:pPr>
    <w:rPr>
      <w:rFonts w:eastAsia="Times New Roman"/>
      <w:b/>
      <w:bCs/>
      <w:color w:val="808080"/>
      <w:sz w:val="24"/>
      <w:szCs w:val="20"/>
      <w:lang w:val="en-IN"/>
    </w:rPr>
  </w:style>
  <w:style w:type="paragraph" w:customStyle="1" w:styleId="CoverMindTree">
    <w:name w:val="Cover MindTree"/>
    <w:basedOn w:val="VersionInfo"/>
    <w:rsid w:val="00356B46"/>
  </w:style>
  <w:style w:type="paragraph" w:styleId="TOC6">
    <w:name w:val="toc 6"/>
    <w:basedOn w:val="Normal"/>
    <w:next w:val="Normal"/>
    <w:autoRedefine/>
    <w:semiHidden/>
    <w:rsid w:val="00356B46"/>
    <w:pPr>
      <w:spacing w:before="0" w:after="100" w:afterAutospacing="1"/>
      <w:ind w:left="1000"/>
      <w:jc w:val="both"/>
    </w:pPr>
    <w:rPr>
      <w:rFonts w:eastAsia="Times New Roman"/>
      <w:szCs w:val="20"/>
      <w:lang w:val="en-IN"/>
    </w:rPr>
  </w:style>
  <w:style w:type="paragraph" w:styleId="TOC7">
    <w:name w:val="toc 7"/>
    <w:basedOn w:val="Normal"/>
    <w:next w:val="Normal"/>
    <w:autoRedefine/>
    <w:semiHidden/>
    <w:rsid w:val="00356B46"/>
    <w:pPr>
      <w:spacing w:before="0" w:after="100" w:afterAutospacing="1"/>
      <w:ind w:left="1200"/>
      <w:jc w:val="both"/>
    </w:pPr>
    <w:rPr>
      <w:rFonts w:eastAsia="Times New Roman"/>
      <w:szCs w:val="20"/>
      <w:lang w:val="en-IN"/>
    </w:rPr>
  </w:style>
  <w:style w:type="paragraph" w:styleId="TOC8">
    <w:name w:val="toc 8"/>
    <w:basedOn w:val="Normal"/>
    <w:next w:val="Normal"/>
    <w:autoRedefine/>
    <w:semiHidden/>
    <w:rsid w:val="00356B46"/>
    <w:pPr>
      <w:spacing w:before="0" w:after="100" w:afterAutospacing="1"/>
      <w:ind w:left="1400"/>
      <w:jc w:val="both"/>
    </w:pPr>
    <w:rPr>
      <w:rFonts w:eastAsia="Times New Roman"/>
      <w:szCs w:val="20"/>
      <w:lang w:val="en-IN"/>
    </w:rPr>
  </w:style>
  <w:style w:type="paragraph" w:styleId="TOC9">
    <w:name w:val="toc 9"/>
    <w:basedOn w:val="Normal"/>
    <w:next w:val="Normal"/>
    <w:autoRedefine/>
    <w:semiHidden/>
    <w:rsid w:val="00356B46"/>
    <w:pPr>
      <w:spacing w:before="0" w:after="100" w:afterAutospacing="1"/>
      <w:ind w:left="1600"/>
      <w:jc w:val="both"/>
    </w:pPr>
    <w:rPr>
      <w:rFonts w:eastAsia="Times New Roman"/>
      <w:szCs w:val="20"/>
      <w:lang w:val="en-IN"/>
    </w:rPr>
  </w:style>
  <w:style w:type="character" w:styleId="FollowedHyperlink">
    <w:name w:val="FollowedHyperlink"/>
    <w:rsid w:val="00356B46"/>
    <w:rPr>
      <w:color w:val="800080"/>
      <w:u w:val="single"/>
    </w:rPr>
  </w:style>
  <w:style w:type="paragraph" w:styleId="BlockText">
    <w:name w:val="Block Text"/>
    <w:basedOn w:val="Normal"/>
    <w:rsid w:val="00356B46"/>
    <w:pPr>
      <w:spacing w:before="0" w:after="120" w:afterAutospacing="1"/>
      <w:ind w:left="1440" w:right="1440"/>
      <w:jc w:val="both"/>
    </w:pPr>
    <w:rPr>
      <w:rFonts w:eastAsia="Times New Roman"/>
      <w:szCs w:val="20"/>
      <w:lang w:val="en-IN"/>
    </w:rPr>
  </w:style>
  <w:style w:type="paragraph" w:customStyle="1" w:styleId="Appendix">
    <w:name w:val="Appendix"/>
    <w:basedOn w:val="Heading1"/>
    <w:next w:val="Normal"/>
    <w:rsid w:val="00356B46"/>
    <w:pPr>
      <w:pageBreakBefore/>
      <w:numPr>
        <w:numId w:val="3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808080"/>
      <w:tabs>
        <w:tab w:val="clear" w:pos="1440"/>
        <w:tab w:val="left" w:pos="1800"/>
      </w:tabs>
      <w:spacing w:before="100" w:after="100" w:afterAutospacing="1" w:line="240" w:lineRule="auto"/>
      <w:jc w:val="both"/>
    </w:pPr>
    <w:rPr>
      <w:rFonts w:ascii="Arial Black" w:hAnsi="Arial Black"/>
      <w:bCs w:val="0"/>
      <w:color w:val="FFFFFF"/>
      <w:spacing w:val="-10"/>
      <w:kern w:val="20"/>
      <w:sz w:val="24"/>
      <w:szCs w:val="20"/>
      <w:lang w:val="en-IN"/>
    </w:rPr>
  </w:style>
  <w:style w:type="paragraph" w:customStyle="1" w:styleId="ReturnAddressHeading">
    <w:name w:val="Return Address Heading"/>
    <w:basedOn w:val="ChapterSubtitle"/>
    <w:rsid w:val="00356B46"/>
    <w:pPr>
      <w:keepNext/>
      <w:keepLines/>
      <w:pageBreakBefore/>
      <w:spacing w:after="120" w:afterAutospacing="1" w:line="340" w:lineRule="atLeast"/>
      <w:jc w:val="center"/>
    </w:pPr>
    <w:rPr>
      <w:rFonts w:eastAsia="Times New Roman"/>
      <w:color w:val="C61217"/>
      <w:spacing w:val="-16"/>
      <w:kern w:val="28"/>
      <w:sz w:val="32"/>
      <w:szCs w:val="20"/>
      <w:lang w:val="en-IN"/>
    </w:rPr>
  </w:style>
  <w:style w:type="paragraph" w:customStyle="1" w:styleId="Body">
    <w:name w:val="Body"/>
    <w:aliases w:val="Paragraph"/>
    <w:basedOn w:val="Normal"/>
    <w:rsid w:val="00356B46"/>
    <w:pPr>
      <w:spacing w:before="0" w:after="100" w:afterAutospacing="1"/>
      <w:ind w:left="720"/>
      <w:jc w:val="both"/>
    </w:pPr>
    <w:rPr>
      <w:rFonts w:eastAsia="Times New Roman"/>
      <w:szCs w:val="20"/>
      <w:lang w:val="en-IN"/>
    </w:rPr>
  </w:style>
  <w:style w:type="table" w:customStyle="1" w:styleId="MindTreeTable1">
    <w:name w:val="MindTree Table 1"/>
    <w:basedOn w:val="TableNormal"/>
    <w:rsid w:val="00356B46"/>
    <w:pPr>
      <w:spacing w:before="200" w:after="200"/>
      <w:ind w:left="144"/>
    </w:pPr>
    <w:rPr>
      <w:rFonts w:ascii="Arial" w:eastAsia="Times New Roman" w:hAnsi="Arial"/>
    </w:rPr>
    <w:tblPr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CellMar>
        <w:left w:w="86" w:type="dxa"/>
        <w:right w:w="86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144" w:firstLineChars="0" w:firstLine="0"/>
        <w:contextualSpacing w:val="0"/>
        <w:outlineLvl w:val="9"/>
      </w:pPr>
      <w:rPr>
        <w:rFonts w:ascii="Calibri" w:hAnsi="Calibri"/>
        <w:b/>
        <w:sz w:val="20"/>
        <w:szCs w:val="20"/>
      </w:rPr>
      <w:tblPr/>
      <w:tcPr>
        <w:shd w:val="clear" w:color="auto" w:fill="001551"/>
        <w:vAlign w:val="center"/>
      </w:tcPr>
    </w:tblStylePr>
  </w:style>
  <w:style w:type="numbering" w:styleId="1ai">
    <w:name w:val="Outline List 1"/>
    <w:aliases w:val="List-MindTree"/>
    <w:basedOn w:val="NoList"/>
    <w:rsid w:val="00356B46"/>
    <w:pPr>
      <w:numPr>
        <w:numId w:val="4"/>
      </w:numPr>
    </w:pPr>
  </w:style>
  <w:style w:type="paragraph" w:styleId="NormalWeb">
    <w:name w:val="Normal (Web)"/>
    <w:basedOn w:val="Normal"/>
    <w:rsid w:val="00356B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  <w:style w:type="table" w:customStyle="1" w:styleId="TableGrid1">
    <w:name w:val="Table Grid1"/>
    <w:basedOn w:val="TableNormal"/>
    <w:next w:val="TableGrid"/>
    <w:uiPriority w:val="59"/>
    <w:rsid w:val="00356B46"/>
    <w:rPr>
      <w:rFonts w:cs="Mangal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356B46"/>
    <w:rPr>
      <w:rFonts w:ascii="Arial" w:eastAsia="Times New Roman" w:hAnsi="Arial"/>
    </w:rPr>
  </w:style>
  <w:style w:type="paragraph" w:customStyle="1" w:styleId="MT0Bodytext">
    <w:name w:val="MT_0 Bodytext"/>
    <w:link w:val="MT0BodytextCharChar"/>
    <w:rsid w:val="00356B46"/>
    <w:pPr>
      <w:keepLines/>
      <w:spacing w:before="120" w:after="120" w:line="288" w:lineRule="auto"/>
    </w:pPr>
    <w:rPr>
      <w:rFonts w:ascii="Arial" w:hAnsi="Arial"/>
      <w:sz w:val="22"/>
      <w:szCs w:val="22"/>
    </w:rPr>
  </w:style>
  <w:style w:type="character" w:customStyle="1" w:styleId="MT0BodytextCharChar">
    <w:name w:val="MT_0 Bodytext Char Char"/>
    <w:link w:val="MT0Bodytext"/>
    <w:rsid w:val="00356B46"/>
    <w:rPr>
      <w:rFonts w:ascii="Arial" w:hAnsi="Arial"/>
      <w:sz w:val="22"/>
      <w:szCs w:val="22"/>
      <w:lang w:val="en-US" w:eastAsia="en-US"/>
    </w:rPr>
  </w:style>
  <w:style w:type="paragraph" w:customStyle="1" w:styleId="Bulletwithtext2">
    <w:name w:val="Bullet with text 2"/>
    <w:basedOn w:val="Normal"/>
    <w:autoRedefine/>
    <w:rsid w:val="00FA4473"/>
    <w:pPr>
      <w:spacing w:before="0" w:after="120" w:line="240" w:lineRule="auto"/>
      <w:jc w:val="both"/>
    </w:pPr>
    <w:rPr>
      <w:rFonts w:ascii="Futura Bk" w:eastAsia="Times New Roman" w:hAnsi="Futura Bk"/>
      <w:szCs w:val="20"/>
      <w:lang w:val="en-GB"/>
    </w:rPr>
  </w:style>
  <w:style w:type="paragraph" w:styleId="BodyText">
    <w:name w:val="Body Text"/>
    <w:basedOn w:val="Normal"/>
    <w:link w:val="BodyTextChar"/>
    <w:rsid w:val="00FA4473"/>
    <w:pPr>
      <w:spacing w:before="0" w:after="120" w:line="240" w:lineRule="auto"/>
    </w:pPr>
    <w:rPr>
      <w:rFonts w:ascii="NewsGoth BT" w:eastAsia="Times New Roman" w:hAnsi="NewsGoth BT"/>
      <w:szCs w:val="20"/>
      <w:lang w:val="en-GB" w:eastAsia="en-GB"/>
    </w:rPr>
  </w:style>
  <w:style w:type="character" w:customStyle="1" w:styleId="BodyTextChar">
    <w:name w:val="Body Text Char"/>
    <w:link w:val="BodyText"/>
    <w:rsid w:val="00FA4473"/>
    <w:rPr>
      <w:rFonts w:ascii="NewsGoth BT" w:eastAsia="Times New Roman" w:hAnsi="NewsGoth BT"/>
      <w:lang w:val="en-GB" w:eastAsia="en-GB"/>
    </w:rPr>
  </w:style>
  <w:style w:type="paragraph" w:customStyle="1" w:styleId="table1">
    <w:name w:val="table 1"/>
    <w:basedOn w:val="Normal"/>
    <w:autoRedefine/>
    <w:rsid w:val="00B81842"/>
    <w:pPr>
      <w:tabs>
        <w:tab w:val="left" w:pos="1242"/>
        <w:tab w:val="left" w:pos="2160"/>
        <w:tab w:val="left" w:pos="3240"/>
        <w:tab w:val="left" w:pos="3960"/>
        <w:tab w:val="left" w:pos="5546"/>
        <w:tab w:val="left" w:pos="7796"/>
      </w:tabs>
      <w:spacing w:before="120" w:after="0" w:line="240" w:lineRule="auto"/>
    </w:pPr>
    <w:rPr>
      <w:rFonts w:eastAsia="Times New Roman" w:cs="Arial"/>
      <w:i/>
      <w:color w:val="0070C0"/>
      <w:sz w:val="22"/>
      <w:lang w:val="en-GB"/>
    </w:rPr>
  </w:style>
  <w:style w:type="paragraph" w:customStyle="1" w:styleId="Text1">
    <w:name w:val="Text 1"/>
    <w:basedOn w:val="Normal"/>
    <w:rsid w:val="0054604A"/>
    <w:pPr>
      <w:spacing w:before="0" w:after="120" w:line="240" w:lineRule="auto"/>
      <w:ind w:left="1077"/>
      <w:jc w:val="both"/>
    </w:pPr>
    <w:rPr>
      <w:rFonts w:eastAsia="Times New Roman"/>
      <w:color w:val="000000"/>
      <w:sz w:val="22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epthi_2012\ProcessNet\Mindtre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p75af93e8f2d4da1bfd8ee03894c273d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</TermName>
          <TermId xmlns="http://schemas.microsoft.com/office/infopath/2007/PartnerControls">5dcb321d-9d27-4f34-9e93-35454fadc270</TermId>
        </TermInfo>
      </Terms>
    </p75af93e8f2d4da1bfd8ee03894c273d>
    <o3025eaec76641a6b11510b35ca780a3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Iterative</TermName>
          <TermId xmlns="http://schemas.microsoft.com/office/infopath/2007/PartnerControls">8f4e64f1-c64c-4e17-bc18-15aa4fe57554</TermId>
        </TermInfo>
      </Terms>
    </o3025eaec76641a6b11510b35ca780a3>
    <Ratings xmlns="http://schemas.microsoft.com/sharepoint/v3" xsi:nil="true"/>
    <TaxCatchAll xmlns="eba45453-0710-4f2b-b902-849c0489e8b3">
      <Value>16</Value>
      <Value>28</Value>
      <Value>10</Value>
      <Value>348</Value>
      <Value>4</Value>
      <Value>18</Value>
    </TaxCatchAll>
    <Number_x0020_of_x0020_Shares xmlns="eba45453-0710-4f2b-b902-849c0489e8b3" xsi:nil="true"/>
    <g07cf105ceb44f9eac973795118e31cd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Engineering</TermName>
          <TermId xmlns="http://schemas.microsoft.com/office/infopath/2007/PartnerControls">f2d69557-9aa6-495c-aedc-5a0070a51a26</TermId>
        </TermInfo>
      </Terms>
    </g07cf105ceb44f9eac973795118e31cd>
    <LikedBy xmlns="http://schemas.microsoft.com/sharepoint/v3">
      <UserInfo>
        <DisplayName/>
        <AccountId xsi:nil="true"/>
        <AccountType/>
      </UserInfo>
    </LikedBy>
    <ade8b950ba9c439f8d22385d0835ebf4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Common</TermName>
          <TermId xmlns="http://schemas.microsoft.com/office/infopath/2007/PartnerControls">fa5fca91-087a-4b43-b616-41882aa2dbfb</TermId>
        </TermInfo>
      </Terms>
    </ade8b950ba9c439f8d22385d0835ebf4>
    <Base_x0020_lined_x0020_version xmlns="eba45453-0710-4f2b-b902-849c0489e8b3" xsi:nil="true"/>
    <d856517c4125489da86b7d45cc2cfd35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AMS</TermName>
          <TermId xmlns="http://schemas.microsoft.com/office/infopath/2007/PartnerControls">2ef00a10-b8c5-4698-9228-6a1d2cde5ba3</TermId>
        </TermInfo>
      </Terms>
    </d856517c4125489da86b7d45cc2cfd35>
    <kc408487f82e4661b7f1ec7697256cfb xmlns="eba45453-0710-4f2b-b902-849c0489e8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Maintenance</TermName>
          <TermId xmlns="http://schemas.microsoft.com/office/infopath/2007/PartnerControls">ef52d9c8-498d-40eb-9502-ede58069a2b7</TermId>
        </TermInfo>
      </Terms>
    </kc408487f82e4661b7f1ec7697256cfb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WikMind_DocLibCT" ma:contentTypeID="0x0101000DCEAE10F13EEF46B9A83FC42361478400319CE7B4337FD94A85C9E427BAEDC700" ma:contentTypeVersion="12" ma:contentTypeDescription="QWikMind_DocLibCT" ma:contentTypeScope="" ma:versionID="20680c6c16ae538e938e4708b934e047">
  <xsd:schema xmlns:xsd="http://www.w3.org/2001/XMLSchema" xmlns:xs="http://www.w3.org/2001/XMLSchema" xmlns:p="http://schemas.microsoft.com/office/2006/metadata/properties" xmlns:ns1="http://schemas.microsoft.com/sharepoint/v3" xmlns:ns2="eba45453-0710-4f2b-b902-849c0489e8b3" targetNamespace="http://schemas.microsoft.com/office/2006/metadata/properties" ma:root="true" ma:fieldsID="2677fec822ded866cd0d5720ebbf3a78" ns1:_="" ns2:_="">
    <xsd:import namespace="http://schemas.microsoft.com/sharepoint/v3"/>
    <xsd:import namespace="eba45453-0710-4f2b-b902-849c0489e8b3"/>
    <xsd:element name="properties">
      <xsd:complexType>
        <xsd:sequence>
          <xsd:element name="documentManagement">
            <xsd:complexType>
              <xsd:all>
                <xsd:element ref="ns2:Base_x0020_lined_x0020_version" minOccurs="0"/>
                <xsd:element ref="ns2:Number_x0020_of_x0020_Shares" minOccurs="0"/>
                <xsd:element ref="ns2:TaxCatchAll" minOccurs="0"/>
                <xsd:element ref="ns2:TaxCatchAllLabel" minOccurs="0"/>
                <xsd:element ref="ns2:ade8b950ba9c439f8d22385d0835ebf4" minOccurs="0"/>
                <xsd:element ref="ns2:o3025eaec76641a6b11510b35ca780a3" minOccurs="0"/>
                <xsd:element ref="ns2:p75af93e8f2d4da1bfd8ee03894c273d" minOccurs="0"/>
                <xsd:element ref="ns2:g07cf105ceb44f9eac973795118e31cd" minOccurs="0"/>
                <xsd:element ref="ns2:kc408487f82e4661b7f1ec7697256cfb" minOccurs="0"/>
                <xsd:element ref="ns2:d856517c4125489da86b7d45cc2cfd35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2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28" nillable="true" ma:displayName="Number of Likes" ma:internalName="LikesCount">
      <xsd:simpleType>
        <xsd:restriction base="dms:Unknown"/>
      </xsd:simpleType>
    </xsd:element>
    <xsd:element name="LikedBy" ma:index="2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45453-0710-4f2b-b902-849c0489e8b3" elementFormDefault="qualified">
    <xsd:import namespace="http://schemas.microsoft.com/office/2006/documentManagement/types"/>
    <xsd:import namespace="http://schemas.microsoft.com/office/infopath/2007/PartnerControls"/>
    <xsd:element name="Base_x0020_lined_x0020_version" ma:index="7" nillable="true" ma:displayName="Base lined version" ma:internalName="Base_x0020_lined_x0020_version" ma:percentage="FALSE">
      <xsd:simpleType>
        <xsd:restriction base="dms:Number"/>
      </xsd:simpleType>
    </xsd:element>
    <xsd:element name="Number_x0020_of_x0020_Shares" ma:index="8" nillable="true" ma:displayName="Number of Shares" ma:internalName="Number_x0020_of_x0020_Shares" ma:percentage="FALSE">
      <xsd:simpleType>
        <xsd:restriction base="dms:Number"/>
      </xsd:simpleType>
    </xsd:element>
    <xsd:element name="TaxCatchAll" ma:index="9" nillable="true" ma:displayName="Taxonomy Catch All Column" ma:hidden="true" ma:list="{e447497c-bd40-4a1e-925a-14d01e8362a0}" ma:internalName="TaxCatchAll" ma:showField="CatchAllData" ma:web="eba45453-0710-4f2b-b902-849c0489e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e447497c-bd40-4a1e-925a-14d01e8362a0}" ma:internalName="TaxCatchAllLabel" ma:readOnly="true" ma:showField="CatchAllDataLabel" ma:web="eba45453-0710-4f2b-b902-849c0489e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de8b950ba9c439f8d22385d0835ebf4" ma:index="13" ma:taxonomy="true" ma:internalName="ade8b950ba9c439f8d22385d0835ebf4" ma:taxonomyFieldName="Domain" ma:displayName="Domain" ma:default="" ma:fieldId="{ade8b950-ba9c-439f-8d22-385d0835ebf4}" ma:sspId="3815bb89-06f1-49b0-9e43-fd2a8cbb75c9" ma:termSetId="dce9d5dd-6dd2-4645-954d-872b1e6e3a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025eaec76641a6b11510b35ca780a3" ma:index="15" nillable="true" ma:taxonomy="true" ma:internalName="o3025eaec76641a6b11510b35ca780a3" ma:taxonomyFieldName="Lifecycle" ma:displayName="Lifecycle" ma:readOnly="false" ma:default="" ma:fieldId="{83025eae-c766-41a6-b115-10b35ca780a3}" ma:sspId="3815bb89-06f1-49b0-9e43-fd2a8cbb75c9" ma:termSetId="d922f007-6105-443c-b950-4a73cec0dc3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75af93e8f2d4da1bfd8ee03894c273d" ma:index="17" ma:taxonomy="true" ma:internalName="p75af93e8f2d4da1bfd8ee03894c273d" ma:taxonomyFieldName="Artifact_x0020_Type" ma:displayName="Artifact Type" ma:default="" ma:fieldId="{975af93e-8f2d-4da1-bfd8-ee03894c273d}" ma:sspId="3815bb89-06f1-49b0-9e43-fd2a8cbb75c9" ma:termSetId="55317053-3d08-4493-b95d-702f0b7cfd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07cf105ceb44f9eac973795118e31cd" ma:index="18" ma:taxonomy="true" ma:internalName="g07cf105ceb44f9eac973795118e31cd" ma:taxonomyFieldName="Process_x0020_Type" ma:displayName="Process Type" ma:default="" ma:fieldId="{007cf105-ceb4-4f9e-ac97-3795118e31cd}" ma:sspId="3815bb89-06f1-49b0-9e43-fd2a8cbb75c9" ma:termSetId="e0261ea9-0efb-4b4a-93ed-94329e63b9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c408487f82e4661b7f1ec7697256cfb" ma:index="20" ma:taxonomy="true" ma:internalName="kc408487f82e4661b7f1ec7697256cfb" ma:taxonomyFieldName="Project_x0020_Type" ma:displayName="Project Type" ma:default="" ma:fieldId="{4c408487-f82e-4661-b7f1-ec7697256cfb}" ma:sspId="3815bb89-06f1-49b0-9e43-fd2a8cbb75c9" ma:termSetId="7c3584a4-602d-4a9e-bf35-6b8f082d81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856517c4125489da86b7d45cc2cfd35" ma:index="22" nillable="true" ma:taxonomy="true" ma:internalName="d856517c4125489da86b7d45cc2cfd35" ma:taxonomyFieldName="Phase_x0020_Name" ma:displayName="Phase Name" ma:readOnly="false" ma:default="" ma:fieldId="{d856517c-4125-489d-a86b-7d45cc2cfd35}" ma:sspId="3815bb89-06f1-49b0-9e43-fd2a8cbb75c9" ma:termSetId="dce9d5dd-6dd2-4645-954d-872b1e6e3a5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>
  <LongProp xmlns="" name="TaxCatchAll"><![CDATA[16;#Templates|5dcb321d-9d27-4f34-9e93-35454fadc270;#28;#Common|fa5fca91-087a-4b43-b616-41882aa2dbfb;#10;#Iterative|8f4e64f1-c64c-4e17-bc18-15aa4fe57554;#348;#AMS|2ef00a10-b8c5-4698-9228-6a1d2cde5ba3;#4;#Engineering|f2d69557-9aa6-495c-aedc-5a0070a51a26;#18;#Maintenance|ef52d9c8-498d-40eb-9502-ede58069a2b7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7603-EE3D-4BFB-BB0F-92C0E0D322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a45453-0710-4f2b-b902-849c0489e8b3"/>
  </ds:schemaRefs>
</ds:datastoreItem>
</file>

<file path=customXml/itemProps2.xml><?xml version="1.0" encoding="utf-8"?>
<ds:datastoreItem xmlns:ds="http://schemas.openxmlformats.org/officeDocument/2006/customXml" ds:itemID="{C1117A55-F9C0-4D95-B01B-8E1D00931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a45453-0710-4f2b-b902-849c0489e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354DC-5D9E-46EA-AB2B-0A05BB41CE4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97CD34FF-99C6-44DF-973D-3BCFA6F574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81BC33-C6AA-4603-899A-DBB27D62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 word template.dotx</Template>
  <TotalTime>44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and Deployment Process - Release Notes</vt:lpstr>
    </vt:vector>
  </TitlesOfParts>
  <Company/>
  <LinksUpToDate>false</LinksUpToDate>
  <CharactersWithSpaces>1133</CharactersWithSpaces>
  <SharedDoc>false</SharedDoc>
  <HLinks>
    <vt:vector size="72" baseType="variant">
      <vt:variant>
        <vt:i4>2621452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_Toc5218854</vt:lpwstr>
      </vt:variant>
      <vt:variant>
        <vt:i4>2621452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_Toc5218853</vt:lpwstr>
      </vt:variant>
      <vt:variant>
        <vt:i4>2621452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_Toc5218852</vt:lpwstr>
      </vt:variant>
      <vt:variant>
        <vt:i4>2621452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_Toc5218851</vt:lpwstr>
      </vt:variant>
      <vt:variant>
        <vt:i4>2621452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_Toc5218850</vt:lpwstr>
      </vt:variant>
      <vt:variant>
        <vt:i4>2686988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_Toc5218849</vt:lpwstr>
      </vt:variant>
      <vt:variant>
        <vt:i4>2686988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_Toc5218848</vt:lpwstr>
      </vt:variant>
      <vt:variant>
        <vt:i4>2686988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_Toc5218847</vt:lpwstr>
      </vt:variant>
      <vt:variant>
        <vt:i4>2686988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_Toc5218846</vt:lpwstr>
      </vt:variant>
      <vt:variant>
        <vt:i4>2686988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_Toc5218845</vt:lpwstr>
      </vt:variant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_Toc5218844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and Deployment Process - Release Notes</dc:title>
  <dc:subject/>
  <dc:creator>Gurpreet Kaur Bagga</dc:creator>
  <cp:keywords/>
  <cp:lastModifiedBy>Loganathan Sekar</cp:lastModifiedBy>
  <cp:revision>7</cp:revision>
  <dcterms:created xsi:type="dcterms:W3CDTF">2019-09-23T10:54:00Z</dcterms:created>
  <dcterms:modified xsi:type="dcterms:W3CDTF">2019-09-23T12:06:00Z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Type">
    <vt:lpwstr>18;#Maintenance|ef52d9c8-498d-40eb-9502-ede58069a2b7</vt:lpwstr>
  </property>
  <property fmtid="{D5CDD505-2E9C-101B-9397-08002B2CF9AE}" pid="3" name="Artifact Type">
    <vt:lpwstr>16;#Templates|5dcb321d-9d27-4f34-9e93-35454fadc270</vt:lpwstr>
  </property>
  <property fmtid="{D5CDD505-2E9C-101B-9397-08002B2CF9AE}" pid="4" name="Phase Name">
    <vt:lpwstr>348;#AMS|2ef00a10-b8c5-4698-9228-6a1d2cde5ba3</vt:lpwstr>
  </property>
  <property fmtid="{D5CDD505-2E9C-101B-9397-08002B2CF9AE}" pid="5" name="ContentTypeId">
    <vt:lpwstr>0x0101000DCEAE10F13EEF46B9A83FC42361478400319CE7B4337FD94A85C9E427BAEDC700</vt:lpwstr>
  </property>
  <property fmtid="{D5CDD505-2E9C-101B-9397-08002B2CF9AE}" pid="6" name="Domain">
    <vt:lpwstr>28;#Common|fa5fca91-087a-4b43-b616-41882aa2dbfb</vt:lpwstr>
  </property>
  <property fmtid="{D5CDD505-2E9C-101B-9397-08002B2CF9AE}" pid="7" name="Lifecycle">
    <vt:lpwstr>10;#Iterative|8f4e64f1-c64c-4e17-bc18-15aa4fe57554</vt:lpwstr>
  </property>
  <property fmtid="{D5CDD505-2E9C-101B-9397-08002B2CF9AE}" pid="8" name="Process Type">
    <vt:lpwstr>4;#Engineering|f2d69557-9aa6-495c-aedc-5a0070a51a26</vt:lpwstr>
  </property>
  <property fmtid="{D5CDD505-2E9C-101B-9397-08002B2CF9AE}" pid="9" name="MSIP_Label_11c59481-0d92-4f93-abca-4982e9c5cb2a_Enabled">
    <vt:lpwstr>True</vt:lpwstr>
  </property>
  <property fmtid="{D5CDD505-2E9C-101B-9397-08002B2CF9AE}" pid="10" name="MSIP_Label_11c59481-0d92-4f93-abca-4982e9c5cb2a_SiteId">
    <vt:lpwstr>85c997b9-f494-46b3-a11d-772983cf6f11</vt:lpwstr>
  </property>
  <property fmtid="{D5CDD505-2E9C-101B-9397-08002B2CF9AE}" pid="11" name="MSIP_Label_11c59481-0d92-4f93-abca-4982e9c5cb2a_Ref">
    <vt:lpwstr>https://api.informationprotection.azure.com/api/85c997b9-f494-46b3-a11d-772983cf6f11</vt:lpwstr>
  </property>
  <property fmtid="{D5CDD505-2E9C-101B-9397-08002B2CF9AE}" pid="12" name="MSIP_Label_11c59481-0d92-4f93-abca-4982e9c5cb2a_SetBy">
    <vt:lpwstr>M1037717@mindtree.com</vt:lpwstr>
  </property>
  <property fmtid="{D5CDD505-2E9C-101B-9397-08002B2CF9AE}" pid="13" name="MSIP_Label_11c59481-0d92-4f93-abca-4982e9c5cb2a_SetDate">
    <vt:lpwstr>2019-08-21T17:04:09.1721119+05:30</vt:lpwstr>
  </property>
  <property fmtid="{D5CDD505-2E9C-101B-9397-08002B2CF9AE}" pid="14" name="MSIP_Label_11c59481-0d92-4f93-abca-4982e9c5cb2a_Name">
    <vt:lpwstr>Public</vt:lpwstr>
  </property>
  <property fmtid="{D5CDD505-2E9C-101B-9397-08002B2CF9AE}" pid="15" name="MSIP_Label_11c59481-0d92-4f93-abca-4982e9c5cb2a_Application">
    <vt:lpwstr>Microsoft Azure Information Protection</vt:lpwstr>
  </property>
  <property fmtid="{D5CDD505-2E9C-101B-9397-08002B2CF9AE}" pid="16" name="MSIP_Label_11c59481-0d92-4f93-abca-4982e9c5cb2a_Extended_MSFT_Method">
    <vt:lpwstr>Manual</vt:lpwstr>
  </property>
  <property fmtid="{D5CDD505-2E9C-101B-9397-08002B2CF9AE}" pid="17" name="Sensitivity">
    <vt:lpwstr>Public</vt:lpwstr>
  </property>
</Properties>
</file>